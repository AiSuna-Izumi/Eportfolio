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53"/>
        <w:tblW w:w="106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87"/>
        <w:gridCol w:w="671"/>
        <w:gridCol w:w="6574"/>
      </w:tblGrid>
      <w:tr w:rsidR="001B2ABD" w14:paraId="63A23DF3" w14:textId="77777777" w:rsidTr="00551DB6">
        <w:trPr>
          <w:trHeight w:val="2775"/>
        </w:trPr>
        <w:tc>
          <w:tcPr>
            <w:tcW w:w="3387" w:type="dxa"/>
            <w:vAlign w:val="bottom"/>
          </w:tcPr>
          <w:p w14:paraId="3981C697" w14:textId="7EE58AFA" w:rsidR="00BB2FB9" w:rsidRPr="00BB2FB9" w:rsidRDefault="00553E41" w:rsidP="00045AD6">
            <w:pPr>
              <w:tabs>
                <w:tab w:val="left" w:pos="990"/>
              </w:tabs>
              <w:jc w:val="center"/>
              <w:rPr>
                <w:noProof/>
              </w:rPr>
            </w:pPr>
            <w:bookmarkStart w:id="0" w:name="_GoBack"/>
            <w:bookmarkEnd w:id="0"/>
            <w:r w:rsidRPr="00553E41">
              <w:rPr>
                <w:noProof/>
                <w:lang w:val="en-MY" w:eastAsia="en-MY"/>
              </w:rPr>
              <w:drawing>
                <wp:inline distT="0" distB="0" distL="0" distR="0" wp14:anchorId="7D62AFED" wp14:editId="3E4E7931">
                  <wp:extent cx="1569720" cy="1960957"/>
                  <wp:effectExtent l="209550" t="209550" r="220980" b="210820"/>
                  <wp:docPr id="1" name="Picture 1" descr="C:\Users\User\Desktop\PROJEK ASUNA\D201810816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PROJEK ASUNA\D201810816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820" cy="1979821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</w:tcPr>
          <w:p w14:paraId="42AC6553" w14:textId="77777777" w:rsidR="001B2ABD" w:rsidRDefault="001B2ABD" w:rsidP="00045AD6">
            <w:pPr>
              <w:tabs>
                <w:tab w:val="left" w:pos="990"/>
              </w:tabs>
            </w:pPr>
          </w:p>
        </w:tc>
        <w:tc>
          <w:tcPr>
            <w:tcW w:w="6574" w:type="dxa"/>
            <w:vAlign w:val="bottom"/>
          </w:tcPr>
          <w:p w14:paraId="61C268EE" w14:textId="6DC16696" w:rsidR="00FD060C" w:rsidRPr="00FD060C" w:rsidRDefault="00DC19C7" w:rsidP="00044E64">
            <w:pPr>
              <w:tabs>
                <w:tab w:val="left" w:pos="990"/>
              </w:tabs>
              <w:rPr>
                <w:b/>
                <w:bCs/>
                <w:color w:val="77697A" w:themeColor="accent6" w:themeShade="BF"/>
                <w:sz w:val="72"/>
                <w:szCs w:val="72"/>
              </w:rPr>
            </w:pPr>
            <w:r>
              <w:rPr>
                <w:b/>
                <w:bCs/>
                <w:color w:val="77697A" w:themeColor="accent6" w:themeShade="BF"/>
                <w:sz w:val="72"/>
                <w:szCs w:val="72"/>
              </w:rPr>
              <w:t>FIRST NAME</w:t>
            </w:r>
          </w:p>
          <w:p w14:paraId="20D14769" w14:textId="56BF4B81" w:rsidR="00E0785C" w:rsidRDefault="00DC19C7" w:rsidP="00045AD6">
            <w:pPr>
              <w:pStyle w:val="Title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LAST NAME</w:t>
            </w:r>
          </w:p>
          <w:p w14:paraId="06AACF36" w14:textId="77777777" w:rsidR="00FD060C" w:rsidRPr="00FD060C" w:rsidRDefault="00FD060C" w:rsidP="00FD060C"/>
          <w:p w14:paraId="2CEB8D8E" w14:textId="217E1FAE" w:rsidR="00045AD6" w:rsidRPr="008E07E6" w:rsidRDefault="00045AD6" w:rsidP="00045AD6"/>
        </w:tc>
      </w:tr>
      <w:tr w:rsidR="001B2ABD" w14:paraId="7E4C9172" w14:textId="77777777" w:rsidTr="00551DB6">
        <w:trPr>
          <w:trHeight w:val="5853"/>
        </w:trPr>
        <w:tc>
          <w:tcPr>
            <w:tcW w:w="3387" w:type="dxa"/>
          </w:tcPr>
          <w:p w14:paraId="54A67FDF" w14:textId="4872CAE2" w:rsidR="00BB2FB9" w:rsidRPr="00ED78E5" w:rsidRDefault="00ED78E5" w:rsidP="00ED78E5">
            <w:pPr>
              <w:jc w:val="both"/>
              <w:rPr>
                <w:rFonts w:ascii="Century Gothic" w:hAnsi="Century Gothic"/>
                <w:szCs w:val="18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BE47B8" wp14:editId="5D99E5C7">
                      <wp:simplePos x="0" y="0"/>
                      <wp:positionH relativeFrom="margin">
                        <wp:posOffset>-73025</wp:posOffset>
                      </wp:positionH>
                      <wp:positionV relativeFrom="paragraph">
                        <wp:posOffset>115570</wp:posOffset>
                      </wp:positionV>
                      <wp:extent cx="2223135" cy="32004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3135" cy="320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40407312"/>
                                    <w:placeholder>
                                      <w:docPart w:val="831BA28C72E24095A6325A2BFE88271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70906C3" w14:textId="593A2161" w:rsidR="004635FA" w:rsidRPr="00CB0055" w:rsidRDefault="004635FA" w:rsidP="004B3F49">
                                      <w:pPr>
                                        <w:pStyle w:val="Heading3"/>
                                        <w:jc w:val="center"/>
                                      </w:pPr>
                                      <w:r w:rsidRPr="00C15765">
                                        <w:rPr>
                                          <w:color w:val="77697A" w:themeColor="accent6" w:themeShade="BF"/>
                                        </w:rPr>
                                        <w:t>Contact</w:t>
                                      </w:r>
                                    </w:p>
                                  </w:sdtContent>
                                </w:sdt>
                                <w:p w14:paraId="1E3F61C8" w14:textId="77777777" w:rsidR="00990AAB" w:rsidRDefault="00990AAB" w:rsidP="004B3F49">
                                  <w:pPr>
                                    <w:jc w:val="center"/>
                                  </w:pPr>
                                </w:p>
                                <w:sdt>
                                  <w:sdtPr>
                                    <w:id w:val="-868913317"/>
                                    <w:placeholder>
                                      <w:docPart w:val="F7A441CAAD3341B8BDB5A40112C4786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0553717" w14:textId="323B0BC5" w:rsidR="004635FA" w:rsidRDefault="004635FA" w:rsidP="004B3F49">
                                      <w:pPr>
                                        <w:jc w:val="center"/>
                                      </w:pPr>
                                      <w:r w:rsidRPr="004D3011">
                                        <w:t>PHONE:</w:t>
                                      </w:r>
                                    </w:p>
                                  </w:sdtContent>
                                </w:sdt>
                                <w:p w14:paraId="002F3571" w14:textId="139EE8A6" w:rsidR="004635FA" w:rsidRDefault="004635FA" w:rsidP="00553E41">
                                  <w:pPr>
                                    <w:jc w:val="center"/>
                                  </w:pPr>
                                  <w:r w:rsidRPr="00454C61">
                                    <w:t>+601</w:t>
                                  </w:r>
                                  <w:r w:rsidR="00553E41">
                                    <w:t>39381521</w:t>
                                  </w:r>
                                </w:p>
                                <w:p w14:paraId="2E21D97D" w14:textId="77777777" w:rsidR="004635FA" w:rsidRPr="004D3011" w:rsidRDefault="004635FA" w:rsidP="004B3F49">
                                  <w:pPr>
                                    <w:jc w:val="center"/>
                                  </w:pPr>
                                </w:p>
                                <w:p w14:paraId="63A1550B" w14:textId="77777777" w:rsidR="004635FA" w:rsidRDefault="004635FA" w:rsidP="004B3F49">
                                  <w:pPr>
                                    <w:jc w:val="center"/>
                                  </w:pPr>
                                  <w:r>
                                    <w:t>EMAIL:</w:t>
                                  </w:r>
                                </w:p>
                                <w:p w14:paraId="5076F29E" w14:textId="0B0BF642" w:rsidR="00044E64" w:rsidRDefault="00553E41" w:rsidP="00553E41">
                                  <w:pPr>
                                    <w:jc w:val="center"/>
                                  </w:pPr>
                                  <w:r>
                                    <w:t>Dziya.zaman</w:t>
                                  </w:r>
                                  <w:r w:rsidR="00044E64">
                                    <w:t>@gmail.com</w:t>
                                  </w:r>
                                </w:p>
                                <w:p w14:paraId="5B13113C" w14:textId="77777777" w:rsidR="004635FA" w:rsidRDefault="004635FA" w:rsidP="004B3F49">
                                  <w:pPr>
                                    <w:jc w:val="center"/>
                                  </w:pPr>
                                </w:p>
                                <w:p w14:paraId="0589107A" w14:textId="77777777" w:rsidR="004635FA" w:rsidRDefault="004635FA" w:rsidP="004B3F49">
                                  <w:pPr>
                                    <w:jc w:val="center"/>
                                  </w:pPr>
                                  <w:r>
                                    <w:t>LOCATION:</w:t>
                                  </w:r>
                                </w:p>
                                <w:p w14:paraId="0083206D" w14:textId="0B8643E6" w:rsidR="00553E41" w:rsidRDefault="00553E41" w:rsidP="00044E64">
                                  <w:pPr>
                                    <w:jc w:val="center"/>
                                  </w:pPr>
                                  <w:r>
                                    <w:t xml:space="preserve">No 7, </w:t>
                                  </w:r>
                                  <w:proofErr w:type="spellStart"/>
                                  <w:r>
                                    <w:t>Jalan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segar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Utama</w:t>
                                  </w:r>
                                  <w:proofErr w:type="spellEnd"/>
                                </w:p>
                                <w:p w14:paraId="4F0F8D09" w14:textId="77777777" w:rsidR="00553E41" w:rsidRDefault="00553E41" w:rsidP="00044E64">
                                  <w:pPr>
                                    <w:jc w:val="center"/>
                                  </w:pPr>
                                  <w:r>
                                    <w:t>Taman Segar,</w:t>
                                  </w:r>
                                </w:p>
                                <w:p w14:paraId="200C5B7F" w14:textId="4F6FF96F" w:rsidR="00553E41" w:rsidRDefault="00553E41" w:rsidP="00044E64">
                                  <w:pPr>
                                    <w:jc w:val="center"/>
                                  </w:pPr>
                                  <w:r>
                                    <w:t xml:space="preserve">35900, </w:t>
                                  </w:r>
                                  <w:proofErr w:type="spellStart"/>
                                  <w:r>
                                    <w:t>Tanjung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Malim</w:t>
                                  </w:r>
                                  <w:proofErr w:type="spellEnd"/>
                                  <w:r>
                                    <w:t>,</w:t>
                                  </w:r>
                                </w:p>
                                <w:p w14:paraId="2CA63439" w14:textId="2287B227" w:rsidR="00FD07A9" w:rsidRPr="004B3F49" w:rsidRDefault="00044E64" w:rsidP="00044E6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Perak</w:t>
                                  </w:r>
                                  <w:proofErr w:type="gramStart"/>
                                  <w:r>
                                    <w:t>,</w:t>
                                  </w:r>
                                  <w:r w:rsidR="00FD07A9">
                                    <w:t>Malaysia</w:t>
                                  </w:r>
                                  <w:proofErr w:type="spellEnd"/>
                                  <w:proofErr w:type="gramEnd"/>
                                  <w:r w:rsidR="00FD07A9">
                                    <w:t xml:space="preserve"> </w:t>
                                  </w:r>
                                </w:p>
                                <w:p w14:paraId="3A3D7998" w14:textId="7150CDE8" w:rsidR="004635FA" w:rsidRDefault="004635FA" w:rsidP="00BB2FB9"/>
                                <w:p w14:paraId="7D2192D4" w14:textId="6B668D02" w:rsidR="0034462D" w:rsidRPr="00FD060C" w:rsidRDefault="0034462D" w:rsidP="00ED78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BE47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5.75pt;margin-top:9.1pt;width:175.05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" filled="f" stroked="f" strokeweight=".5pt">
                      <v:textbox>
                        <w:txbxContent>
                          <w:sdt>
                            <w:sdtPr>
                              <w:id w:val="-240407312"/>
                              <w:placeholder>
                                <w:docPart w:val="831BA28C72E24095A6325A2BFE88271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70906C3" w14:textId="593A2161" w:rsidR="004635FA" w:rsidRPr="00CB0055" w:rsidRDefault="004635FA" w:rsidP="004B3F49">
                                <w:pPr>
                                  <w:pStyle w:val="Heading3"/>
                                  <w:jc w:val="center"/>
                                </w:pPr>
                                <w:r w:rsidRPr="00C15765">
                                  <w:rPr>
                                    <w:color w:val="77697A" w:themeColor="accent6" w:themeShade="BF"/>
                                  </w:rPr>
                                  <w:t>Contact</w:t>
                                </w:r>
                              </w:p>
                            </w:sdtContent>
                          </w:sdt>
                          <w:p w14:paraId="1E3F61C8" w14:textId="77777777" w:rsidR="00990AAB" w:rsidRDefault="00990AAB" w:rsidP="004B3F49">
                            <w:pPr>
                              <w:jc w:val="center"/>
                            </w:pPr>
                          </w:p>
                          <w:sdt>
                            <w:sdtPr>
                              <w:id w:val="-868913317"/>
                              <w:placeholder>
                                <w:docPart w:val="F7A441CAAD3341B8BDB5A40112C4786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0553717" w14:textId="323B0BC5" w:rsidR="004635FA" w:rsidRDefault="004635FA" w:rsidP="004B3F49">
                                <w:pPr>
                                  <w:jc w:val="center"/>
                                </w:pPr>
                                <w:r w:rsidRPr="004D3011">
                                  <w:t>PHONE:</w:t>
                                </w:r>
                              </w:p>
                            </w:sdtContent>
                          </w:sdt>
                          <w:p w14:paraId="002F3571" w14:textId="139EE8A6" w:rsidR="004635FA" w:rsidRDefault="004635FA" w:rsidP="00553E41">
                            <w:pPr>
                              <w:jc w:val="center"/>
                            </w:pPr>
                            <w:r w:rsidRPr="00454C61">
                              <w:t>+601</w:t>
                            </w:r>
                            <w:r w:rsidR="00553E41">
                              <w:t>39381521</w:t>
                            </w:r>
                          </w:p>
                          <w:p w14:paraId="2E21D97D" w14:textId="77777777" w:rsidR="004635FA" w:rsidRPr="004D3011" w:rsidRDefault="004635FA" w:rsidP="004B3F49">
                            <w:pPr>
                              <w:jc w:val="center"/>
                            </w:pPr>
                          </w:p>
                          <w:p w14:paraId="63A1550B" w14:textId="77777777" w:rsidR="004635FA" w:rsidRDefault="004635FA" w:rsidP="004B3F49">
                            <w:pPr>
                              <w:jc w:val="center"/>
                            </w:pPr>
                            <w:r>
                              <w:t>EMAIL:</w:t>
                            </w:r>
                          </w:p>
                          <w:p w14:paraId="5076F29E" w14:textId="0B0BF642" w:rsidR="00044E64" w:rsidRDefault="00553E41" w:rsidP="00553E41">
                            <w:pPr>
                              <w:jc w:val="center"/>
                            </w:pPr>
                            <w:r>
                              <w:t>Dziya.zaman</w:t>
                            </w:r>
                            <w:r w:rsidR="00044E64">
                              <w:t>@gmail.com</w:t>
                            </w:r>
                          </w:p>
                          <w:p w14:paraId="5B13113C" w14:textId="77777777" w:rsidR="004635FA" w:rsidRDefault="004635FA" w:rsidP="004B3F49">
                            <w:pPr>
                              <w:jc w:val="center"/>
                            </w:pPr>
                          </w:p>
                          <w:p w14:paraId="0589107A" w14:textId="77777777" w:rsidR="004635FA" w:rsidRDefault="004635FA" w:rsidP="004B3F49">
                            <w:pPr>
                              <w:jc w:val="center"/>
                            </w:pPr>
                            <w:r>
                              <w:t>LOCATION:</w:t>
                            </w:r>
                          </w:p>
                          <w:p w14:paraId="0083206D" w14:textId="0B8643E6" w:rsidR="00553E41" w:rsidRDefault="00553E41" w:rsidP="00044E64">
                            <w:pPr>
                              <w:jc w:val="center"/>
                            </w:pPr>
                            <w:r>
                              <w:t xml:space="preserve">No 7, </w:t>
                            </w:r>
                            <w:proofErr w:type="spellStart"/>
                            <w:r>
                              <w:t>Jalan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segar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</w:p>
                          <w:p w14:paraId="4F0F8D09" w14:textId="77777777" w:rsidR="00553E41" w:rsidRDefault="00553E41" w:rsidP="00044E64">
                            <w:pPr>
                              <w:jc w:val="center"/>
                            </w:pPr>
                            <w:r>
                              <w:t>Taman Segar,</w:t>
                            </w:r>
                          </w:p>
                          <w:p w14:paraId="200C5B7F" w14:textId="4F6FF96F" w:rsidR="00553E41" w:rsidRDefault="00553E41" w:rsidP="00044E64">
                            <w:pPr>
                              <w:jc w:val="center"/>
                            </w:pPr>
                            <w:r>
                              <w:t xml:space="preserve">35900, </w:t>
                            </w:r>
                            <w:proofErr w:type="spellStart"/>
                            <w:r>
                              <w:t>Tanjung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Malim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CA63439" w14:textId="2287B227" w:rsidR="00FD07A9" w:rsidRPr="004B3F49" w:rsidRDefault="00044E64" w:rsidP="00044E64">
                            <w:pPr>
                              <w:jc w:val="center"/>
                            </w:pPr>
                            <w:proofErr w:type="spellStart"/>
                            <w:r>
                              <w:t>Perak</w:t>
                            </w:r>
                            <w:proofErr w:type="gramStart"/>
                            <w:r>
                              <w:t>,</w:t>
                            </w:r>
                            <w:r w:rsidR="00FD07A9">
                              <w:t>Malaysia</w:t>
                            </w:r>
                            <w:proofErr w:type="spellEnd"/>
                            <w:proofErr w:type="gramEnd"/>
                            <w:r w:rsidR="00FD07A9">
                              <w:t xml:space="preserve"> </w:t>
                            </w:r>
                          </w:p>
                          <w:p w14:paraId="3A3D7998" w14:textId="7150CDE8" w:rsidR="004635FA" w:rsidRDefault="004635FA" w:rsidP="00BB2FB9"/>
                          <w:p w14:paraId="7D2192D4" w14:textId="6B668D02" w:rsidR="0034462D" w:rsidRPr="00FD060C" w:rsidRDefault="0034462D" w:rsidP="00ED78E5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16DBEF6" w14:textId="2B4F7987" w:rsidR="00BB2FB9" w:rsidRDefault="00BB2FB9" w:rsidP="00045AD6">
            <w:pPr>
              <w:jc w:val="lowKashida"/>
            </w:pPr>
          </w:p>
          <w:p w14:paraId="6E03EA6E" w14:textId="1168C210" w:rsidR="00BB2FB9" w:rsidRDefault="00BB2FB9" w:rsidP="00045AD6"/>
          <w:p w14:paraId="3DBF70FD" w14:textId="41738F33" w:rsidR="00BB2FB9" w:rsidRDefault="00BB2FB9" w:rsidP="00045AD6"/>
          <w:p w14:paraId="5A1ACF1A" w14:textId="331CEA51" w:rsidR="00527CB9" w:rsidRDefault="00527CB9" w:rsidP="00045AD6"/>
          <w:p w14:paraId="223B61A7" w14:textId="64489E20" w:rsidR="00BB2FB9" w:rsidRDefault="00BB2FB9" w:rsidP="00045AD6"/>
          <w:p w14:paraId="34193D9E" w14:textId="3D3433CD" w:rsidR="00527CB9" w:rsidRDefault="00527CB9" w:rsidP="00045AD6"/>
          <w:p w14:paraId="55B50CFF" w14:textId="77777777" w:rsidR="00ED78E5" w:rsidRDefault="00ED78E5" w:rsidP="00045AD6"/>
          <w:p w14:paraId="2D70BCB4" w14:textId="77777777" w:rsidR="00527CB9" w:rsidRDefault="00527CB9" w:rsidP="00045AD6"/>
          <w:p w14:paraId="03C1C375" w14:textId="77777777" w:rsidR="00BB2FB9" w:rsidRDefault="00BB2FB9" w:rsidP="00045AD6"/>
          <w:p w14:paraId="6F03391D" w14:textId="77777777" w:rsidR="00BB2FB9" w:rsidRDefault="00BB2FB9" w:rsidP="00045AD6"/>
          <w:p w14:paraId="108E122D" w14:textId="77777777" w:rsidR="00BB2FB9" w:rsidRDefault="00BB2FB9" w:rsidP="00045AD6"/>
          <w:p w14:paraId="24D5BF75" w14:textId="77777777" w:rsidR="00BB2FB9" w:rsidRDefault="00BB2FB9" w:rsidP="00045AD6"/>
          <w:p w14:paraId="2D52AE85" w14:textId="77777777" w:rsidR="00BB2FB9" w:rsidRDefault="00BB2FB9" w:rsidP="00045AD6"/>
          <w:p w14:paraId="4476C870" w14:textId="77777777" w:rsidR="00BB2FB9" w:rsidRDefault="00BB2FB9" w:rsidP="00045AD6"/>
          <w:p w14:paraId="06A245CC" w14:textId="77777777" w:rsidR="00BB2FB9" w:rsidRDefault="00BB2FB9" w:rsidP="00045AD6"/>
          <w:p w14:paraId="6102C63A" w14:textId="77777777" w:rsidR="00BB2FB9" w:rsidRDefault="00BB2FB9" w:rsidP="00045AD6"/>
          <w:p w14:paraId="6B822B8B" w14:textId="77777777" w:rsidR="00BB2FB9" w:rsidRDefault="00BB2FB9" w:rsidP="00045AD6"/>
          <w:p w14:paraId="6C6968AD" w14:textId="43DBCE57" w:rsidR="00FD060C" w:rsidRPr="004D3011" w:rsidRDefault="00FD060C" w:rsidP="00ED78E5">
            <w:pPr>
              <w:spacing w:line="276" w:lineRule="auto"/>
            </w:pPr>
          </w:p>
        </w:tc>
        <w:tc>
          <w:tcPr>
            <w:tcW w:w="671" w:type="dxa"/>
          </w:tcPr>
          <w:p w14:paraId="22E1AB16" w14:textId="2B23221B" w:rsidR="001B2ABD" w:rsidRDefault="001B2ABD" w:rsidP="00045AD6">
            <w:pPr>
              <w:tabs>
                <w:tab w:val="left" w:pos="990"/>
              </w:tabs>
            </w:pPr>
          </w:p>
        </w:tc>
        <w:tc>
          <w:tcPr>
            <w:tcW w:w="6574" w:type="dxa"/>
          </w:tcPr>
          <w:p w14:paraId="571343DF" w14:textId="59C8945E" w:rsidR="00ED0E35" w:rsidRPr="004F20D1" w:rsidRDefault="00553E41" w:rsidP="00553E41">
            <w:pPr>
              <w:pStyle w:val="Address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Mr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Hanifah</w:t>
            </w:r>
            <w:proofErr w:type="spellEnd"/>
          </w:p>
          <w:p w14:paraId="191F9AF4" w14:textId="7EFC63E9" w:rsidR="00ED0E35" w:rsidRPr="004F20D1" w:rsidRDefault="00553E41" w:rsidP="00553E41">
            <w:pPr>
              <w:pStyle w:val="Address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Mobile Developer AI</w:t>
            </w:r>
          </w:p>
          <w:p w14:paraId="6C884D6B" w14:textId="167F0CB4" w:rsidR="00ED0E35" w:rsidRPr="004F20D1" w:rsidRDefault="00553E41" w:rsidP="00553E41">
            <w:pPr>
              <w:pStyle w:val="Address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Enigma Software House SDN. BHD</w:t>
            </w:r>
          </w:p>
          <w:p w14:paraId="440EE65A" w14:textId="4E35126F" w:rsidR="00ED0E35" w:rsidRPr="004F20D1" w:rsidRDefault="00553E41" w:rsidP="00553E41">
            <w:pPr>
              <w:pStyle w:val="Address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Bandar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Baru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Selayang</w:t>
            </w:r>
            <w:proofErr w:type="spellEnd"/>
          </w:p>
          <w:p w14:paraId="0AA7D481" w14:textId="03D1905D" w:rsidR="00ED0E35" w:rsidRPr="004F20D1" w:rsidRDefault="00553E41" w:rsidP="00553E41">
            <w:pPr>
              <w:pStyle w:val="Address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61800,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Batu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Caves, Selangor, Malaysia</w:t>
            </w:r>
          </w:p>
          <w:p w14:paraId="6390091E" w14:textId="1E768058" w:rsidR="00ED0E35" w:rsidRPr="004F20D1" w:rsidRDefault="00ED0E35" w:rsidP="00553E41">
            <w:pPr>
              <w:rPr>
                <w:rFonts w:ascii="Century Gothic" w:hAnsi="Century Gothic"/>
                <w:szCs w:val="18"/>
              </w:rPr>
            </w:pPr>
            <w:r w:rsidRPr="004F20D1">
              <w:rPr>
                <w:rFonts w:ascii="Century Gothic" w:hAnsi="Century Gothic"/>
                <w:szCs w:val="18"/>
              </w:rPr>
              <w:t xml:space="preserve">Dear </w:t>
            </w:r>
            <w:proofErr w:type="spellStart"/>
            <w:r w:rsidR="00553E41">
              <w:rPr>
                <w:rFonts w:ascii="Century Gothic" w:hAnsi="Century Gothic"/>
                <w:szCs w:val="18"/>
              </w:rPr>
              <w:t>Mr</w:t>
            </w:r>
            <w:proofErr w:type="spellEnd"/>
            <w:r w:rsidR="00553E41">
              <w:rPr>
                <w:rFonts w:ascii="Century Gothic" w:hAnsi="Century Gothic"/>
                <w:szCs w:val="18"/>
              </w:rPr>
              <w:t xml:space="preserve">, </w:t>
            </w:r>
            <w:proofErr w:type="spellStart"/>
            <w:r w:rsidR="00553E41">
              <w:rPr>
                <w:rFonts w:ascii="Century Gothic" w:hAnsi="Century Gothic"/>
                <w:szCs w:val="18"/>
              </w:rPr>
              <w:t>Hanifah</w:t>
            </w:r>
            <w:proofErr w:type="spellEnd"/>
            <w:r w:rsidRPr="004F20D1">
              <w:rPr>
                <w:rFonts w:ascii="Century Gothic" w:hAnsi="Century Gothic"/>
                <w:szCs w:val="18"/>
              </w:rPr>
              <w:t>,</w:t>
            </w:r>
          </w:p>
          <w:p w14:paraId="3D1FAEE2" w14:textId="324FC96F" w:rsidR="00ED0E35" w:rsidRDefault="00553E41" w:rsidP="00553E41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I plan to seek a job with Enigma Software House </w:t>
            </w:r>
            <w:proofErr w:type="spellStart"/>
            <w:r>
              <w:rPr>
                <w:rFonts w:ascii="Century Gothic" w:hAnsi="Century Gothic"/>
                <w:szCs w:val="18"/>
              </w:rPr>
              <w:t>Sdn</w:t>
            </w:r>
            <w:proofErr w:type="spellEnd"/>
            <w:r>
              <w:rPr>
                <w:rFonts w:ascii="Century Gothic" w:hAnsi="Century Gothic"/>
                <w:szCs w:val="18"/>
              </w:rPr>
              <w:t xml:space="preserve">. Bhd. As a Mobile Developer With AI. I`m just graduated from University of Education Sultan Idris with a Bachelor of Software Engineering(Educational Software) with </w:t>
            </w:r>
            <w:proofErr w:type="spellStart"/>
            <w:r>
              <w:rPr>
                <w:rFonts w:ascii="Century Gothic" w:hAnsi="Century Gothic"/>
                <w:szCs w:val="18"/>
              </w:rPr>
              <w:t>Honours</w:t>
            </w:r>
            <w:proofErr w:type="spellEnd"/>
            <w:r>
              <w:rPr>
                <w:rFonts w:ascii="Century Gothic" w:hAnsi="Century Gothic"/>
                <w:szCs w:val="18"/>
              </w:rPr>
              <w:t xml:space="preserve"> and obtained 3.65 CGPA. I have found the advertisement about this job in Facebook group and I believe there is a perfect alignment between the goals of your company, my skills and long-term career goals.</w:t>
            </w:r>
          </w:p>
          <w:p w14:paraId="39EF7267" w14:textId="77777777" w:rsidR="00553E41" w:rsidRPr="004F20D1" w:rsidRDefault="00553E41" w:rsidP="00553E41">
            <w:pPr>
              <w:rPr>
                <w:rFonts w:ascii="Century Gothic" w:hAnsi="Century Gothic"/>
                <w:szCs w:val="18"/>
              </w:rPr>
            </w:pPr>
          </w:p>
          <w:p w14:paraId="0384F896" w14:textId="4A4BBAA3" w:rsidR="00ED0E35" w:rsidRPr="004F20D1" w:rsidRDefault="00553E41" w:rsidP="00553E41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I believe that I`m suitable candidate for this position with personal attributes:</w:t>
            </w:r>
          </w:p>
          <w:p w14:paraId="776DFDD9" w14:textId="1307C963" w:rsidR="00ED0E35" w:rsidRDefault="00553E41" w:rsidP="00553E41">
            <w:pPr>
              <w:pStyle w:val="ListBullet"/>
              <w:numPr>
                <w:ilvl w:val="0"/>
                <w:numId w:val="16"/>
              </w:numPr>
              <w:spacing w:after="120" w:line="276" w:lineRule="auto"/>
              <w:ind w:left="720"/>
              <w:contextualSpacing w:val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 month of working experience in the software house company.</w:t>
            </w:r>
          </w:p>
          <w:p w14:paraId="2CC590C4" w14:textId="16072465" w:rsidR="00553E41" w:rsidRDefault="00553E41" w:rsidP="00553E41">
            <w:pPr>
              <w:pStyle w:val="ListBullet"/>
              <w:numPr>
                <w:ilvl w:val="0"/>
                <w:numId w:val="16"/>
              </w:numPr>
              <w:spacing w:after="120" w:line="276" w:lineRule="auto"/>
              <w:ind w:left="720"/>
              <w:contextualSpacing w:val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Excellent in organizational skills, creativity skills and communication skills.</w:t>
            </w:r>
          </w:p>
          <w:p w14:paraId="2B0BE9B8" w14:textId="39D3C8A5" w:rsidR="00553E41" w:rsidRDefault="00553E41" w:rsidP="00553E41">
            <w:pPr>
              <w:pStyle w:val="ListBullet"/>
              <w:numPr>
                <w:ilvl w:val="0"/>
                <w:numId w:val="16"/>
              </w:numPr>
              <w:spacing w:after="120" w:line="276" w:lineRule="auto"/>
              <w:ind w:left="720"/>
              <w:contextualSpacing w:val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Excellent to learn new language of programming that compatible with new technology.</w:t>
            </w:r>
          </w:p>
          <w:p w14:paraId="0CC534F7" w14:textId="1EC39D7D" w:rsidR="00553E41" w:rsidRDefault="00553E41" w:rsidP="00553E41">
            <w:pPr>
              <w:pStyle w:val="ListBullet"/>
              <w:numPr>
                <w:ilvl w:val="0"/>
                <w:numId w:val="16"/>
              </w:numPr>
              <w:spacing w:after="120" w:line="276" w:lineRule="auto"/>
              <w:ind w:left="720"/>
              <w:contextualSpacing w:val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Excellent in web design programming (HTML, CSS, Node.js and JavaScript), able to create more creative and artistic design for UI/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UX .</w:t>
            </w:r>
            <w:proofErr w:type="gramEnd"/>
          </w:p>
          <w:p w14:paraId="2AC6B487" w14:textId="5A8970A4" w:rsidR="00D17159" w:rsidRPr="004F20D1" w:rsidRDefault="00D17159" w:rsidP="00D17159">
            <w:pPr>
              <w:pStyle w:val="ListBullet"/>
              <w:numPr>
                <w:ilvl w:val="0"/>
                <w:numId w:val="0"/>
              </w:numPr>
              <w:spacing w:after="120" w:line="276" w:lineRule="auto"/>
              <w:contextualSpacing w:val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I`m very committed to develop my skills and look forward for the interview to discuss about my application. I am enclosing my resume for your consideration. Please feel free to call me at +60139381521 or email me at </w:t>
            </w:r>
            <w:hyperlink r:id="rId11" w:history="1">
              <w:r w:rsidRPr="003F6867">
                <w:rPr>
                  <w:rStyle w:val="Hyperlink"/>
                  <w:rFonts w:ascii="Century Gothic" w:hAnsi="Century Gothic"/>
                  <w:sz w:val="18"/>
                  <w:szCs w:val="18"/>
                </w:rPr>
                <w:t>dziya.zaman@gmail.com</w:t>
              </w:r>
            </w:hyperlink>
            <w:r>
              <w:rPr>
                <w:rFonts w:ascii="Century Gothic" w:hAnsi="Century Gothic"/>
                <w:sz w:val="18"/>
                <w:szCs w:val="18"/>
              </w:rPr>
              <w:t xml:space="preserve"> . Thank you for taking the time to review my resume. I look forward to talking with you</w:t>
            </w:r>
          </w:p>
          <w:p w14:paraId="65B31B51" w14:textId="4C5373AF" w:rsidR="00D17159" w:rsidRDefault="00D17159" w:rsidP="00ED0E35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Your Sincerely,</w:t>
            </w:r>
          </w:p>
          <w:p w14:paraId="3889D35F" w14:textId="77777777" w:rsidR="00D17159" w:rsidRDefault="00D17159" w:rsidP="00ED0E35">
            <w:pPr>
              <w:rPr>
                <w:rFonts w:ascii="Century Gothic" w:hAnsi="Century Gothic"/>
                <w:szCs w:val="18"/>
              </w:rPr>
            </w:pPr>
          </w:p>
          <w:p w14:paraId="098C6A62" w14:textId="77777777" w:rsidR="00D17159" w:rsidRDefault="00D17159" w:rsidP="00ED0E35">
            <w:pPr>
              <w:rPr>
                <w:rFonts w:ascii="Century Gothic" w:hAnsi="Century Gothic"/>
                <w:szCs w:val="18"/>
              </w:rPr>
            </w:pPr>
          </w:p>
          <w:p w14:paraId="42F1308D" w14:textId="6DC2EB9F" w:rsidR="00D17159" w:rsidRPr="00D17159" w:rsidRDefault="00D17159" w:rsidP="00D17159">
            <w:pPr>
              <w:rPr>
                <w:rFonts w:ascii="Brush Script MT" w:hAnsi="Brush Script MT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      </w:t>
            </w:r>
            <w:r w:rsidRPr="00D17159">
              <w:rPr>
                <w:rFonts w:ascii="Brush Script MT" w:hAnsi="Brush Script MT"/>
                <w:sz w:val="28"/>
                <w:szCs w:val="28"/>
              </w:rPr>
              <w:t xml:space="preserve"> DZIYA</w:t>
            </w:r>
          </w:p>
          <w:p w14:paraId="39E07002" w14:textId="152AB939" w:rsidR="00D17159" w:rsidRPr="004F20D1" w:rsidRDefault="00D17159" w:rsidP="00ED0E35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___________________</w:t>
            </w:r>
          </w:p>
          <w:p w14:paraId="18412E6F" w14:textId="6BA10B8C" w:rsidR="00ED0E35" w:rsidRPr="004F20D1" w:rsidRDefault="00D17159" w:rsidP="00D17159">
            <w:pPr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 xml:space="preserve">Ahmad </w:t>
            </w:r>
            <w:proofErr w:type="spellStart"/>
            <w:r>
              <w:rPr>
                <w:rFonts w:ascii="Century Gothic" w:hAnsi="Century Gothic"/>
                <w:szCs w:val="18"/>
              </w:rPr>
              <w:t>Solihuddin</w:t>
            </w:r>
            <w:proofErr w:type="spellEnd"/>
            <w:r>
              <w:rPr>
                <w:rFonts w:ascii="Century Gothic" w:hAnsi="Century Gothic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Cs w:val="18"/>
              </w:rPr>
              <w:t>Dziya`uzzaman</w:t>
            </w:r>
            <w:proofErr w:type="spellEnd"/>
          </w:p>
          <w:p w14:paraId="179F1ED6" w14:textId="4853D145" w:rsidR="00ED0E35" w:rsidRPr="004F20D1" w:rsidRDefault="00ED0E35" w:rsidP="00F714A6">
            <w:pPr>
              <w:tabs>
                <w:tab w:val="left" w:pos="284"/>
              </w:tabs>
              <w:rPr>
                <w:rFonts w:ascii="Century Gothic" w:hAnsi="Century Gothic"/>
                <w:szCs w:val="18"/>
              </w:rPr>
            </w:pPr>
          </w:p>
          <w:p w14:paraId="34B501BF" w14:textId="77777777" w:rsidR="00424B32" w:rsidRDefault="00424B32" w:rsidP="00045AD6"/>
          <w:p w14:paraId="120C5604" w14:textId="4964476D" w:rsidR="00045AD6" w:rsidRPr="00683936" w:rsidRDefault="00045AD6" w:rsidP="00045AD6">
            <w:pPr>
              <w:spacing w:line="276" w:lineRule="auto"/>
            </w:pPr>
          </w:p>
        </w:tc>
      </w:tr>
    </w:tbl>
    <w:p w14:paraId="4CA3B4F5" w14:textId="1A7EB257" w:rsidR="00855F26" w:rsidRDefault="00855F26" w:rsidP="00ED78E5">
      <w:pPr>
        <w:tabs>
          <w:tab w:val="left" w:pos="3324"/>
        </w:tabs>
      </w:pPr>
    </w:p>
    <w:sectPr w:rsidR="00855F26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803A0" w14:textId="77777777" w:rsidR="00CC62DC" w:rsidRDefault="00CC62DC" w:rsidP="000C45FF">
      <w:r>
        <w:separator/>
      </w:r>
    </w:p>
  </w:endnote>
  <w:endnote w:type="continuationSeparator" w:id="0">
    <w:p w14:paraId="5C23EC09" w14:textId="77777777" w:rsidR="00CC62DC" w:rsidRDefault="00CC62D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A22EF" w14:textId="77777777" w:rsidR="00CC62DC" w:rsidRDefault="00CC62DC" w:rsidP="000C45FF">
      <w:r>
        <w:separator/>
      </w:r>
    </w:p>
  </w:footnote>
  <w:footnote w:type="continuationSeparator" w:id="0">
    <w:p w14:paraId="011D54B3" w14:textId="77777777" w:rsidR="00CC62DC" w:rsidRDefault="00CC62D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D2CC0" w14:textId="2D24CFE4" w:rsidR="004635FA" w:rsidRDefault="004635FA" w:rsidP="003C523E">
    <w:pPr>
      <w:pStyle w:val="Header"/>
      <w:tabs>
        <w:tab w:val="clear" w:pos="4680"/>
        <w:tab w:val="clear" w:pos="9360"/>
        <w:tab w:val="left" w:pos="4200"/>
      </w:tabs>
    </w:pPr>
    <w:r>
      <w:rPr>
        <w:noProof/>
        <w:lang w:val="en-MY" w:eastAsia="en-MY"/>
      </w:rPr>
      <w:drawing>
        <wp:anchor distT="0" distB="0" distL="114300" distR="114300" simplePos="0" relativeHeight="251658240" behindDoc="1" locked="0" layoutInCell="1" allowOverlap="1" wp14:anchorId="577D460B" wp14:editId="2C7C1C83">
          <wp:simplePos x="0" y="0"/>
          <wp:positionH relativeFrom="margin">
            <wp:posOffset>-198120</wp:posOffset>
          </wp:positionH>
          <wp:positionV relativeFrom="page">
            <wp:posOffset>160020</wp:posOffset>
          </wp:positionV>
          <wp:extent cx="7302854" cy="968502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1886" cy="9696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8E5">
      <w:rPr>
        <w:noProof/>
      </w:rPr>
      <w:t>`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3E7"/>
    <w:multiLevelType w:val="hybridMultilevel"/>
    <w:tmpl w:val="7A6E400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875A7"/>
    <w:multiLevelType w:val="hybridMultilevel"/>
    <w:tmpl w:val="98FA2B2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A66AC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3B2404D4"/>
    <w:multiLevelType w:val="hybridMultilevel"/>
    <w:tmpl w:val="C7A6AE1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474009"/>
    <w:multiLevelType w:val="hybridMultilevel"/>
    <w:tmpl w:val="C79E95EA"/>
    <w:lvl w:ilvl="0" w:tplc="4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DEE2128"/>
    <w:multiLevelType w:val="hybridMultilevel"/>
    <w:tmpl w:val="83EA0E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25E0B"/>
    <w:multiLevelType w:val="hybridMultilevel"/>
    <w:tmpl w:val="078E324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AE01E7"/>
    <w:multiLevelType w:val="hybridMultilevel"/>
    <w:tmpl w:val="764E2B6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E02FBD"/>
    <w:multiLevelType w:val="hybridMultilevel"/>
    <w:tmpl w:val="5B2617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D27DA"/>
    <w:multiLevelType w:val="hybridMultilevel"/>
    <w:tmpl w:val="1F22CDA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153C45"/>
    <w:multiLevelType w:val="hybridMultilevel"/>
    <w:tmpl w:val="C8C609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674F0"/>
    <w:multiLevelType w:val="hybridMultilevel"/>
    <w:tmpl w:val="B2A4AEE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A0259"/>
    <w:multiLevelType w:val="hybridMultilevel"/>
    <w:tmpl w:val="734462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A7787A"/>
    <w:multiLevelType w:val="hybridMultilevel"/>
    <w:tmpl w:val="70D2B6B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0D18BB"/>
    <w:multiLevelType w:val="hybridMultilevel"/>
    <w:tmpl w:val="FCC269A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14"/>
  </w:num>
  <w:num w:numId="9">
    <w:abstractNumId w:val="0"/>
  </w:num>
  <w:num w:numId="10">
    <w:abstractNumId w:val="15"/>
  </w:num>
  <w:num w:numId="11">
    <w:abstractNumId w:val="5"/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09"/>
    <w:rsid w:val="00005308"/>
    <w:rsid w:val="00025A6C"/>
    <w:rsid w:val="00036450"/>
    <w:rsid w:val="00043BBC"/>
    <w:rsid w:val="00044E64"/>
    <w:rsid w:val="00045AD6"/>
    <w:rsid w:val="00067E01"/>
    <w:rsid w:val="00094499"/>
    <w:rsid w:val="000C45FF"/>
    <w:rsid w:val="000E3FD1"/>
    <w:rsid w:val="00112054"/>
    <w:rsid w:val="0012106B"/>
    <w:rsid w:val="001525E1"/>
    <w:rsid w:val="00152641"/>
    <w:rsid w:val="00163809"/>
    <w:rsid w:val="00180329"/>
    <w:rsid w:val="00184042"/>
    <w:rsid w:val="0019001F"/>
    <w:rsid w:val="001A74A5"/>
    <w:rsid w:val="001B2ABD"/>
    <w:rsid w:val="001C6769"/>
    <w:rsid w:val="001D5AEA"/>
    <w:rsid w:val="001E0391"/>
    <w:rsid w:val="001E1759"/>
    <w:rsid w:val="001F1ECC"/>
    <w:rsid w:val="002400EB"/>
    <w:rsid w:val="00256CF7"/>
    <w:rsid w:val="0027471B"/>
    <w:rsid w:val="00281FD5"/>
    <w:rsid w:val="0028446D"/>
    <w:rsid w:val="00285802"/>
    <w:rsid w:val="00293193"/>
    <w:rsid w:val="002A0508"/>
    <w:rsid w:val="002B7F41"/>
    <w:rsid w:val="0030481B"/>
    <w:rsid w:val="00312786"/>
    <w:rsid w:val="003156FC"/>
    <w:rsid w:val="003254B5"/>
    <w:rsid w:val="0034462D"/>
    <w:rsid w:val="0037121F"/>
    <w:rsid w:val="0037251E"/>
    <w:rsid w:val="003A6B7D"/>
    <w:rsid w:val="003B06CA"/>
    <w:rsid w:val="003C523E"/>
    <w:rsid w:val="003C790D"/>
    <w:rsid w:val="003E1D3F"/>
    <w:rsid w:val="003F06BC"/>
    <w:rsid w:val="003F7B5B"/>
    <w:rsid w:val="004071FC"/>
    <w:rsid w:val="00424B32"/>
    <w:rsid w:val="00445947"/>
    <w:rsid w:val="00452FDF"/>
    <w:rsid w:val="00454C61"/>
    <w:rsid w:val="004635FA"/>
    <w:rsid w:val="004813B3"/>
    <w:rsid w:val="0048180E"/>
    <w:rsid w:val="00496591"/>
    <w:rsid w:val="004B3F49"/>
    <w:rsid w:val="004C63E4"/>
    <w:rsid w:val="004D2AF3"/>
    <w:rsid w:val="004D3011"/>
    <w:rsid w:val="005176F6"/>
    <w:rsid w:val="005262AC"/>
    <w:rsid w:val="00527CB9"/>
    <w:rsid w:val="00551DB6"/>
    <w:rsid w:val="00553E41"/>
    <w:rsid w:val="00562574"/>
    <w:rsid w:val="005852CE"/>
    <w:rsid w:val="005A09D6"/>
    <w:rsid w:val="005E39D5"/>
    <w:rsid w:val="005F59D1"/>
    <w:rsid w:val="00600670"/>
    <w:rsid w:val="00612CC4"/>
    <w:rsid w:val="0062123A"/>
    <w:rsid w:val="00646E75"/>
    <w:rsid w:val="00671746"/>
    <w:rsid w:val="006771D0"/>
    <w:rsid w:val="00683936"/>
    <w:rsid w:val="00700F1D"/>
    <w:rsid w:val="007032E9"/>
    <w:rsid w:val="00703584"/>
    <w:rsid w:val="00715FCB"/>
    <w:rsid w:val="00743101"/>
    <w:rsid w:val="00753D05"/>
    <w:rsid w:val="007775E1"/>
    <w:rsid w:val="0078232B"/>
    <w:rsid w:val="007867A0"/>
    <w:rsid w:val="007927F5"/>
    <w:rsid w:val="007B047F"/>
    <w:rsid w:val="008003F9"/>
    <w:rsid w:val="00802CA0"/>
    <w:rsid w:val="00831ED1"/>
    <w:rsid w:val="00855F26"/>
    <w:rsid w:val="008969F0"/>
    <w:rsid w:val="008E07E6"/>
    <w:rsid w:val="008E6D0F"/>
    <w:rsid w:val="00901FAD"/>
    <w:rsid w:val="00921572"/>
    <w:rsid w:val="00924C11"/>
    <w:rsid w:val="00925BD6"/>
    <w:rsid w:val="009260CD"/>
    <w:rsid w:val="00932D7D"/>
    <w:rsid w:val="00952C25"/>
    <w:rsid w:val="00990AAB"/>
    <w:rsid w:val="00993E8B"/>
    <w:rsid w:val="00A14D8B"/>
    <w:rsid w:val="00A2118D"/>
    <w:rsid w:val="00A243E7"/>
    <w:rsid w:val="00A67340"/>
    <w:rsid w:val="00AC0905"/>
    <w:rsid w:val="00AD76E2"/>
    <w:rsid w:val="00AE23C9"/>
    <w:rsid w:val="00B000F6"/>
    <w:rsid w:val="00B06560"/>
    <w:rsid w:val="00B20152"/>
    <w:rsid w:val="00B359E4"/>
    <w:rsid w:val="00B41E52"/>
    <w:rsid w:val="00B57D98"/>
    <w:rsid w:val="00B70850"/>
    <w:rsid w:val="00B93CA5"/>
    <w:rsid w:val="00B946DE"/>
    <w:rsid w:val="00BA0E0D"/>
    <w:rsid w:val="00BB2FB9"/>
    <w:rsid w:val="00BD7581"/>
    <w:rsid w:val="00C066B6"/>
    <w:rsid w:val="00C15765"/>
    <w:rsid w:val="00C37BA1"/>
    <w:rsid w:val="00C4674C"/>
    <w:rsid w:val="00C506CF"/>
    <w:rsid w:val="00C72BED"/>
    <w:rsid w:val="00C877F0"/>
    <w:rsid w:val="00C9578B"/>
    <w:rsid w:val="00CB0055"/>
    <w:rsid w:val="00CB6304"/>
    <w:rsid w:val="00CC62DC"/>
    <w:rsid w:val="00CD3D61"/>
    <w:rsid w:val="00D022F7"/>
    <w:rsid w:val="00D17159"/>
    <w:rsid w:val="00D2522B"/>
    <w:rsid w:val="00D422DE"/>
    <w:rsid w:val="00D5459D"/>
    <w:rsid w:val="00DA1F4D"/>
    <w:rsid w:val="00DA782B"/>
    <w:rsid w:val="00DC19C7"/>
    <w:rsid w:val="00DC3384"/>
    <w:rsid w:val="00DD172A"/>
    <w:rsid w:val="00E0785C"/>
    <w:rsid w:val="00E13A3D"/>
    <w:rsid w:val="00E25A26"/>
    <w:rsid w:val="00E4381A"/>
    <w:rsid w:val="00E55D74"/>
    <w:rsid w:val="00E620F7"/>
    <w:rsid w:val="00E9606B"/>
    <w:rsid w:val="00EA6D79"/>
    <w:rsid w:val="00EC50D5"/>
    <w:rsid w:val="00ED0E35"/>
    <w:rsid w:val="00ED78E5"/>
    <w:rsid w:val="00EF44D9"/>
    <w:rsid w:val="00F60274"/>
    <w:rsid w:val="00F617C7"/>
    <w:rsid w:val="00F61A4E"/>
    <w:rsid w:val="00F714A6"/>
    <w:rsid w:val="00F77FB9"/>
    <w:rsid w:val="00F81817"/>
    <w:rsid w:val="00F8369C"/>
    <w:rsid w:val="00FB068F"/>
    <w:rsid w:val="00FD060C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DC32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0C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4A66AC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74C80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3476B1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374C80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0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560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ED0E35"/>
    <w:pPr>
      <w:numPr>
        <w:numId w:val="15"/>
      </w:numPr>
      <w:spacing w:after="200" w:line="259" w:lineRule="auto"/>
      <w:contextualSpacing/>
    </w:pPr>
    <w:rPr>
      <w:sz w:val="22"/>
    </w:rPr>
  </w:style>
  <w:style w:type="character" w:customStyle="1" w:styleId="Greytext">
    <w:name w:val="Grey text"/>
    <w:basedOn w:val="DefaultParagraphFont"/>
    <w:uiPriority w:val="4"/>
    <w:semiHidden/>
    <w:qFormat/>
    <w:rsid w:val="00ED0E3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ED0E35"/>
    <w:pPr>
      <w:spacing w:after="36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ziya.zaman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1BA28C72E24095A6325A2BFE88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1175B-623F-4CE1-BB1E-8B2C198E72A8}"/>
      </w:docPartPr>
      <w:docPartBody>
        <w:p w:rsidR="00A34C09" w:rsidRDefault="00A34C09" w:rsidP="00A34C09">
          <w:pPr>
            <w:pStyle w:val="831BA28C72E24095A6325A2BFE88271B"/>
          </w:pPr>
          <w:r w:rsidRPr="00CB0055">
            <w:t>Contact</w:t>
          </w:r>
        </w:p>
      </w:docPartBody>
    </w:docPart>
    <w:docPart>
      <w:docPartPr>
        <w:name w:val="F7A441CAAD3341B8BDB5A40112C4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FE8F4-3669-48D1-A5FD-C6F26B2FE2FE}"/>
      </w:docPartPr>
      <w:docPartBody>
        <w:p w:rsidR="00A34C09" w:rsidRDefault="00A34C09" w:rsidP="00A34C09">
          <w:pPr>
            <w:pStyle w:val="F7A441CAAD3341B8BDB5A40112C47861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59"/>
    <w:rsid w:val="000813AD"/>
    <w:rsid w:val="000B6BF9"/>
    <w:rsid w:val="000D79A5"/>
    <w:rsid w:val="00323043"/>
    <w:rsid w:val="004F7C85"/>
    <w:rsid w:val="00550E59"/>
    <w:rsid w:val="00685BFF"/>
    <w:rsid w:val="007E0AF0"/>
    <w:rsid w:val="008C3748"/>
    <w:rsid w:val="00914D4F"/>
    <w:rsid w:val="0095535D"/>
    <w:rsid w:val="00963B7F"/>
    <w:rsid w:val="00A34C09"/>
    <w:rsid w:val="00BA5FD5"/>
    <w:rsid w:val="00CE2EE1"/>
    <w:rsid w:val="00CF2FE1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5535D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DA780B936947D58165B336C3591151">
    <w:name w:val="CADA780B936947D58165B336C3591151"/>
  </w:style>
  <w:style w:type="paragraph" w:customStyle="1" w:styleId="CB90ACAEDF6446BB8254775179B9CFBD">
    <w:name w:val="CB90ACAEDF6446BB8254775179B9CFBD"/>
  </w:style>
  <w:style w:type="paragraph" w:customStyle="1" w:styleId="A3A32EA71FE44323AEFB97CDB4CA915A">
    <w:name w:val="A3A32EA71FE44323AEFB97CDB4CA915A"/>
  </w:style>
  <w:style w:type="paragraph" w:customStyle="1" w:styleId="C3AFFD21B4F64201AA222EB0B805D7D8">
    <w:name w:val="C3AFFD21B4F64201AA222EB0B805D7D8"/>
  </w:style>
  <w:style w:type="paragraph" w:customStyle="1" w:styleId="C24E123682A1433CB26214DC80A04FBC">
    <w:name w:val="C24E123682A1433CB26214DC80A04FBC"/>
  </w:style>
  <w:style w:type="paragraph" w:customStyle="1" w:styleId="09F1BFEDE27045C8AD62F66EBB970BA8">
    <w:name w:val="09F1BFEDE27045C8AD62F66EBB970BA8"/>
  </w:style>
  <w:style w:type="paragraph" w:customStyle="1" w:styleId="EA338D1C00DB4F778E72378C60A85222">
    <w:name w:val="EA338D1C00DB4F778E72378C60A85222"/>
  </w:style>
  <w:style w:type="paragraph" w:customStyle="1" w:styleId="6886A88528194D0BA228A2BCE1F50FA8">
    <w:name w:val="6886A88528194D0BA228A2BCE1F50FA8"/>
  </w:style>
  <w:style w:type="paragraph" w:customStyle="1" w:styleId="FD81D1F836F1493E905182C97421D581">
    <w:name w:val="FD81D1F836F1493E905182C97421D581"/>
  </w:style>
  <w:style w:type="paragraph" w:customStyle="1" w:styleId="28377A470DAF433296DA70BA8096D069">
    <w:name w:val="28377A470DAF433296DA70BA8096D06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50A509EE9F6444FA8447297391D0E85">
    <w:name w:val="B50A509EE9F6444FA8447297391D0E85"/>
  </w:style>
  <w:style w:type="paragraph" w:customStyle="1" w:styleId="852552631D604310BDA134E611FC6873">
    <w:name w:val="852552631D604310BDA134E611FC6873"/>
  </w:style>
  <w:style w:type="paragraph" w:customStyle="1" w:styleId="CD6813D497864C2DA0362F93C35558FF">
    <w:name w:val="CD6813D497864C2DA0362F93C35558FF"/>
  </w:style>
  <w:style w:type="paragraph" w:customStyle="1" w:styleId="0C6E7D9B573A40658639AAC0A7D79FCD">
    <w:name w:val="0C6E7D9B573A40658639AAC0A7D79FCD"/>
  </w:style>
  <w:style w:type="paragraph" w:customStyle="1" w:styleId="CC26C1BD283D43DF938CFBF261759FF1">
    <w:name w:val="CC26C1BD283D43DF938CFBF261759FF1"/>
  </w:style>
  <w:style w:type="paragraph" w:customStyle="1" w:styleId="8B3FA75DB66349E98A797EF15E7D3D91">
    <w:name w:val="8B3FA75DB66349E98A797EF15E7D3D91"/>
  </w:style>
  <w:style w:type="paragraph" w:customStyle="1" w:styleId="C66F2EDA086940B0AA2FB81E23E303FD">
    <w:name w:val="C66F2EDA086940B0AA2FB81E23E303FD"/>
  </w:style>
  <w:style w:type="paragraph" w:customStyle="1" w:styleId="AF8AE7C0C3684CA881CD81DA9B281B22">
    <w:name w:val="AF8AE7C0C3684CA881CD81DA9B281B22"/>
  </w:style>
  <w:style w:type="paragraph" w:customStyle="1" w:styleId="E2B7541A97BF43EEB8DBFD32A23E5651">
    <w:name w:val="E2B7541A97BF43EEB8DBFD32A23E5651"/>
  </w:style>
  <w:style w:type="paragraph" w:customStyle="1" w:styleId="2289068734DA47C68151A1E088B0E97B">
    <w:name w:val="2289068734DA47C68151A1E088B0E97B"/>
  </w:style>
  <w:style w:type="paragraph" w:customStyle="1" w:styleId="02A67A63F79E450C90276BEEBD5AAE53">
    <w:name w:val="02A67A63F79E450C90276BEEBD5AAE53"/>
  </w:style>
  <w:style w:type="paragraph" w:customStyle="1" w:styleId="10A426EC102F4CBDBE4BFD3DE50DC9A4">
    <w:name w:val="10A426EC102F4CBDBE4BFD3DE50DC9A4"/>
  </w:style>
  <w:style w:type="paragraph" w:customStyle="1" w:styleId="2C528139569A4B248A56DCDE5BBFAD59">
    <w:name w:val="2C528139569A4B248A56DCDE5BBFAD59"/>
  </w:style>
  <w:style w:type="paragraph" w:customStyle="1" w:styleId="375AB6B313C046428F0489BD01DF1455">
    <w:name w:val="375AB6B313C046428F0489BD01DF1455"/>
  </w:style>
  <w:style w:type="paragraph" w:customStyle="1" w:styleId="7CB8117DE6084EE091D0FA87A4305C59">
    <w:name w:val="7CB8117DE6084EE091D0FA87A4305C59"/>
  </w:style>
  <w:style w:type="paragraph" w:customStyle="1" w:styleId="E04C53CBF5B8481E817ECA7DEF0F2230">
    <w:name w:val="E04C53CBF5B8481E817ECA7DEF0F2230"/>
  </w:style>
  <w:style w:type="paragraph" w:customStyle="1" w:styleId="9212664284414187A51CBA99845EB47C">
    <w:name w:val="9212664284414187A51CBA99845EB47C"/>
  </w:style>
  <w:style w:type="paragraph" w:customStyle="1" w:styleId="FB8B61DB1963443488100D0FF4A8CF48">
    <w:name w:val="FB8B61DB1963443488100D0FF4A8CF48"/>
  </w:style>
  <w:style w:type="paragraph" w:customStyle="1" w:styleId="622E9F1E580B4345BD9932BEADA30FAF">
    <w:name w:val="622E9F1E580B4345BD9932BEADA30FAF"/>
  </w:style>
  <w:style w:type="paragraph" w:customStyle="1" w:styleId="E8CBB9C05B574D93AE03C48417B93E08">
    <w:name w:val="E8CBB9C05B574D93AE03C48417B93E08"/>
  </w:style>
  <w:style w:type="paragraph" w:customStyle="1" w:styleId="C2482D1088C04EA9BA922E6CBDBABE4C">
    <w:name w:val="C2482D1088C04EA9BA922E6CBDBABE4C"/>
  </w:style>
  <w:style w:type="paragraph" w:customStyle="1" w:styleId="D1D426BC6976434C8DACBC6690D4EF64">
    <w:name w:val="D1D426BC6976434C8DACBC6690D4EF64"/>
  </w:style>
  <w:style w:type="paragraph" w:customStyle="1" w:styleId="A8D43AD7796240E197C5BE3541B2086D">
    <w:name w:val="A8D43AD7796240E197C5BE3541B2086D"/>
  </w:style>
  <w:style w:type="paragraph" w:customStyle="1" w:styleId="F715EB5CC540448DABEB043D2B272191">
    <w:name w:val="F715EB5CC540448DABEB043D2B272191"/>
  </w:style>
  <w:style w:type="paragraph" w:customStyle="1" w:styleId="215B641167344718B62212817F506CB7">
    <w:name w:val="215B641167344718B62212817F506CB7"/>
  </w:style>
  <w:style w:type="paragraph" w:customStyle="1" w:styleId="896BA344CA2F42F09A116A754B88C543">
    <w:name w:val="896BA344CA2F42F09A116A754B88C543"/>
  </w:style>
  <w:style w:type="paragraph" w:customStyle="1" w:styleId="141BE199DDFE4099B0BFF9457C9B4492">
    <w:name w:val="141BE199DDFE4099B0BFF9457C9B4492"/>
  </w:style>
  <w:style w:type="paragraph" w:customStyle="1" w:styleId="74E9CC9421744932B36B2FE6695D181E">
    <w:name w:val="74E9CC9421744932B36B2FE6695D181E"/>
  </w:style>
  <w:style w:type="paragraph" w:customStyle="1" w:styleId="219CA04E474447018AC569BC22B0955D">
    <w:name w:val="219CA04E474447018AC569BC22B0955D"/>
  </w:style>
  <w:style w:type="paragraph" w:customStyle="1" w:styleId="1E2E4F22227E40858A0AEF9FC6AF4665">
    <w:name w:val="1E2E4F22227E40858A0AEF9FC6AF4665"/>
  </w:style>
  <w:style w:type="character" w:customStyle="1" w:styleId="Heading2Char">
    <w:name w:val="Heading 2 Char"/>
    <w:basedOn w:val="DefaultParagraphFont"/>
    <w:link w:val="Heading2"/>
    <w:uiPriority w:val="9"/>
    <w:rsid w:val="0095535D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D908D786EF64FC880D92A5BA6310131">
    <w:name w:val="FD908D786EF64FC880D92A5BA6310131"/>
  </w:style>
  <w:style w:type="paragraph" w:customStyle="1" w:styleId="9249E213D59847EA9D8AE1F817C5A4FB">
    <w:name w:val="9249E213D59847EA9D8AE1F817C5A4FB"/>
    <w:rsid w:val="0095535D"/>
  </w:style>
  <w:style w:type="paragraph" w:customStyle="1" w:styleId="0E2AE93F47904F63B3FEDF6E1164091E">
    <w:name w:val="0E2AE93F47904F63B3FEDF6E1164091E"/>
    <w:rsid w:val="0095535D"/>
  </w:style>
  <w:style w:type="paragraph" w:customStyle="1" w:styleId="3565E42CACF1435DB58EFB488EFDC640">
    <w:name w:val="3565E42CACF1435DB58EFB488EFDC640"/>
    <w:rsid w:val="0095535D"/>
  </w:style>
  <w:style w:type="paragraph" w:customStyle="1" w:styleId="D560461273E64681B2BE68E8CD7580FB">
    <w:name w:val="D560461273E64681B2BE68E8CD7580FB"/>
    <w:rsid w:val="0095535D"/>
  </w:style>
  <w:style w:type="paragraph" w:customStyle="1" w:styleId="442F0A552DE74322B55400C3160CA8D1">
    <w:name w:val="442F0A552DE74322B55400C3160CA8D1"/>
    <w:rsid w:val="0095535D"/>
  </w:style>
  <w:style w:type="paragraph" w:customStyle="1" w:styleId="DAA23CFE942542EEBD5B8D5DDE6C670C">
    <w:name w:val="DAA23CFE942542EEBD5B8D5DDE6C670C"/>
    <w:rsid w:val="0095535D"/>
  </w:style>
  <w:style w:type="paragraph" w:customStyle="1" w:styleId="AA47391FF263481F877B6088491122FA">
    <w:name w:val="AA47391FF263481F877B6088491122FA"/>
    <w:rsid w:val="0095535D"/>
  </w:style>
  <w:style w:type="paragraph" w:customStyle="1" w:styleId="AFD52187FFAA4CE8A08807782C470E81">
    <w:name w:val="AFD52187FFAA4CE8A08807782C470E81"/>
    <w:rsid w:val="0095535D"/>
  </w:style>
  <w:style w:type="paragraph" w:customStyle="1" w:styleId="0779E2D5C4114717B67FB9BFF4CD8645">
    <w:name w:val="0779E2D5C4114717B67FB9BFF4CD8645"/>
    <w:rsid w:val="0095535D"/>
  </w:style>
  <w:style w:type="paragraph" w:customStyle="1" w:styleId="289CE9B9FA3C4CC393F87CFA683B3A3B">
    <w:name w:val="289CE9B9FA3C4CC393F87CFA683B3A3B"/>
    <w:rsid w:val="0095535D"/>
  </w:style>
  <w:style w:type="paragraph" w:customStyle="1" w:styleId="246C4ADD9913457CB4DEB11E33C11695">
    <w:name w:val="246C4ADD9913457CB4DEB11E33C11695"/>
    <w:rsid w:val="0095535D"/>
  </w:style>
  <w:style w:type="paragraph" w:customStyle="1" w:styleId="A0F7E2480C544AE6BFBC1E5B530ED4F1">
    <w:name w:val="A0F7E2480C544AE6BFBC1E5B530ED4F1"/>
    <w:rsid w:val="0095535D"/>
  </w:style>
  <w:style w:type="paragraph" w:customStyle="1" w:styleId="7646A61B3A4B42ABA04DD9254DBB95BB">
    <w:name w:val="7646A61B3A4B42ABA04DD9254DBB95BB"/>
    <w:rsid w:val="0095535D"/>
  </w:style>
  <w:style w:type="paragraph" w:customStyle="1" w:styleId="734435B3CC58470C82F4BCDA0470FE08">
    <w:name w:val="734435B3CC58470C82F4BCDA0470FE08"/>
    <w:rsid w:val="0095535D"/>
  </w:style>
  <w:style w:type="paragraph" w:customStyle="1" w:styleId="BC2845BE3799478F8C72F7A7A0C06977">
    <w:name w:val="BC2845BE3799478F8C72F7A7A0C06977"/>
    <w:rsid w:val="0095535D"/>
  </w:style>
  <w:style w:type="paragraph" w:customStyle="1" w:styleId="AA2D172D15CC4361BC49286CA9D09E28">
    <w:name w:val="AA2D172D15CC4361BC49286CA9D09E28"/>
    <w:rsid w:val="0095535D"/>
  </w:style>
  <w:style w:type="paragraph" w:customStyle="1" w:styleId="1B0E7F5B433946CEA4C7A8065B826459">
    <w:name w:val="1B0E7F5B433946CEA4C7A8065B826459"/>
    <w:rsid w:val="0095535D"/>
  </w:style>
  <w:style w:type="paragraph" w:customStyle="1" w:styleId="0F2A4ECDAE7C45EF8D421FCF38B5E138">
    <w:name w:val="0F2A4ECDAE7C45EF8D421FCF38B5E138"/>
    <w:rsid w:val="0095535D"/>
  </w:style>
  <w:style w:type="paragraph" w:customStyle="1" w:styleId="F1B6026F41514B5E8C578BFDAFD6C23B">
    <w:name w:val="F1B6026F41514B5E8C578BFDAFD6C23B"/>
    <w:rsid w:val="0095535D"/>
  </w:style>
  <w:style w:type="paragraph" w:customStyle="1" w:styleId="41980F0FAA8D4F60AFBA449C9433E19A">
    <w:name w:val="41980F0FAA8D4F60AFBA449C9433E19A"/>
    <w:rsid w:val="0095535D"/>
  </w:style>
  <w:style w:type="paragraph" w:customStyle="1" w:styleId="F936B79FAB2147A9AD82BB17595E08CC">
    <w:name w:val="F936B79FAB2147A9AD82BB17595E08CC"/>
    <w:rsid w:val="0095535D"/>
  </w:style>
  <w:style w:type="paragraph" w:customStyle="1" w:styleId="772C756DD9EF411F89D3CF9E4870672A">
    <w:name w:val="772C756DD9EF411F89D3CF9E4870672A"/>
    <w:rsid w:val="0095535D"/>
  </w:style>
  <w:style w:type="paragraph" w:customStyle="1" w:styleId="C7AFBA6DD03247FC8516A38BADFA11CD">
    <w:name w:val="C7AFBA6DD03247FC8516A38BADFA11CD"/>
    <w:rsid w:val="0095535D"/>
  </w:style>
  <w:style w:type="paragraph" w:customStyle="1" w:styleId="4868E11760434FDE96DCB0EB55D8BC5D">
    <w:name w:val="4868E11760434FDE96DCB0EB55D8BC5D"/>
    <w:rsid w:val="0095535D"/>
  </w:style>
  <w:style w:type="paragraph" w:customStyle="1" w:styleId="000085A96D8A43AEA1A127D2149495D0">
    <w:name w:val="000085A96D8A43AEA1A127D2149495D0"/>
    <w:rsid w:val="0095535D"/>
  </w:style>
  <w:style w:type="paragraph" w:customStyle="1" w:styleId="19FC18D748434CDBA6576F9E822D0516">
    <w:name w:val="19FC18D748434CDBA6576F9E822D0516"/>
    <w:rsid w:val="0095535D"/>
  </w:style>
  <w:style w:type="paragraph" w:customStyle="1" w:styleId="CFD5CB685F3D4DD496FC5EEB3E9E5549">
    <w:name w:val="CFD5CB685F3D4DD496FC5EEB3E9E5549"/>
    <w:rsid w:val="0095535D"/>
  </w:style>
  <w:style w:type="paragraph" w:customStyle="1" w:styleId="217F0FE211934A36A00C295944C7424F">
    <w:name w:val="217F0FE211934A36A00C295944C7424F"/>
    <w:rsid w:val="0095535D"/>
  </w:style>
  <w:style w:type="paragraph" w:customStyle="1" w:styleId="908DD45878FB4AA1AF63D5828A6375B2">
    <w:name w:val="908DD45878FB4AA1AF63D5828A6375B2"/>
    <w:rsid w:val="0095535D"/>
  </w:style>
  <w:style w:type="paragraph" w:customStyle="1" w:styleId="BB5F91D446784F42B3C605BF9C296285">
    <w:name w:val="BB5F91D446784F42B3C605BF9C296285"/>
    <w:rsid w:val="0095535D"/>
  </w:style>
  <w:style w:type="paragraph" w:customStyle="1" w:styleId="D4B607E37FFE46B4BB682197F88CCD44">
    <w:name w:val="D4B607E37FFE46B4BB682197F88CCD44"/>
    <w:rsid w:val="0095535D"/>
  </w:style>
  <w:style w:type="paragraph" w:customStyle="1" w:styleId="2E831404DE2446109A5B85954EFBDEAD">
    <w:name w:val="2E831404DE2446109A5B85954EFBDEAD"/>
    <w:rsid w:val="0095535D"/>
  </w:style>
  <w:style w:type="paragraph" w:customStyle="1" w:styleId="DC4524C52FFF44EB89E5AECE075C06FE">
    <w:name w:val="DC4524C52FFF44EB89E5AECE075C06FE"/>
    <w:rsid w:val="0095535D"/>
  </w:style>
  <w:style w:type="paragraph" w:customStyle="1" w:styleId="54FFADDBFCDA406BA53C765F2308A0DE">
    <w:name w:val="54FFADDBFCDA406BA53C765F2308A0DE"/>
    <w:rsid w:val="0095535D"/>
  </w:style>
  <w:style w:type="paragraph" w:customStyle="1" w:styleId="87A4CBD0004A43FFBD4B2DF5A40EC71F">
    <w:name w:val="87A4CBD0004A43FFBD4B2DF5A40EC71F"/>
    <w:rsid w:val="0095535D"/>
  </w:style>
  <w:style w:type="paragraph" w:customStyle="1" w:styleId="07D5734D24424C67B81EBAFDE4AF0EC7">
    <w:name w:val="07D5734D24424C67B81EBAFDE4AF0EC7"/>
    <w:rsid w:val="0095535D"/>
  </w:style>
  <w:style w:type="paragraph" w:customStyle="1" w:styleId="613B06BD12DC41BD908C71FAB5B7F1AF">
    <w:name w:val="613B06BD12DC41BD908C71FAB5B7F1AF"/>
    <w:rsid w:val="0095535D"/>
  </w:style>
  <w:style w:type="paragraph" w:customStyle="1" w:styleId="67BD705F68C24AE3A154859D8A508722">
    <w:name w:val="67BD705F68C24AE3A154859D8A508722"/>
    <w:rsid w:val="0095535D"/>
  </w:style>
  <w:style w:type="paragraph" w:customStyle="1" w:styleId="7E571363852D44C8904A2257B962110A">
    <w:name w:val="7E571363852D44C8904A2257B962110A"/>
    <w:rsid w:val="0095535D"/>
  </w:style>
  <w:style w:type="paragraph" w:customStyle="1" w:styleId="7D623B058B22440AB5CE782306921DB6">
    <w:name w:val="7D623B058B22440AB5CE782306921DB6"/>
    <w:rsid w:val="0095535D"/>
  </w:style>
  <w:style w:type="paragraph" w:customStyle="1" w:styleId="47FA708A3C0A476BBD2F66D25A168C91">
    <w:name w:val="47FA708A3C0A476BBD2F66D25A168C91"/>
    <w:rsid w:val="0095535D"/>
  </w:style>
  <w:style w:type="paragraph" w:customStyle="1" w:styleId="6EB5012F3F224D26BD04F4453069E47E">
    <w:name w:val="6EB5012F3F224D26BD04F4453069E47E"/>
    <w:rsid w:val="0095535D"/>
  </w:style>
  <w:style w:type="paragraph" w:customStyle="1" w:styleId="530C77DED67447E7BCE4AB061E21CBC9">
    <w:name w:val="530C77DED67447E7BCE4AB061E21CBC9"/>
    <w:rsid w:val="0095535D"/>
  </w:style>
  <w:style w:type="paragraph" w:customStyle="1" w:styleId="D4A77625A0C64B0BA21D784BE596E259">
    <w:name w:val="D4A77625A0C64B0BA21D784BE596E259"/>
    <w:rsid w:val="0095535D"/>
  </w:style>
  <w:style w:type="paragraph" w:customStyle="1" w:styleId="69B8BEE9DE9C4FB1B05071E5ED1446C6">
    <w:name w:val="69B8BEE9DE9C4FB1B05071E5ED1446C6"/>
    <w:rsid w:val="0095535D"/>
  </w:style>
  <w:style w:type="paragraph" w:customStyle="1" w:styleId="7EB11B39FCC846AC8127EE28DCDFF3D6">
    <w:name w:val="7EB11B39FCC846AC8127EE28DCDFF3D6"/>
    <w:rsid w:val="00A34C09"/>
  </w:style>
  <w:style w:type="paragraph" w:customStyle="1" w:styleId="6CF691C4E57F41CEBE92E6EF82D7772C">
    <w:name w:val="6CF691C4E57F41CEBE92E6EF82D7772C"/>
    <w:rsid w:val="00A34C09"/>
  </w:style>
  <w:style w:type="paragraph" w:customStyle="1" w:styleId="98A3FA6DDEA0499CB9ADCC6DB37BE877">
    <w:name w:val="98A3FA6DDEA0499CB9ADCC6DB37BE877"/>
    <w:rsid w:val="00A34C09"/>
  </w:style>
  <w:style w:type="paragraph" w:customStyle="1" w:styleId="CFB037F0EF144893B98BA0359F418FD1">
    <w:name w:val="CFB037F0EF144893B98BA0359F418FD1"/>
    <w:rsid w:val="00A34C09"/>
  </w:style>
  <w:style w:type="paragraph" w:customStyle="1" w:styleId="831BA28C72E24095A6325A2BFE88271B">
    <w:name w:val="831BA28C72E24095A6325A2BFE88271B"/>
    <w:rsid w:val="00A34C09"/>
  </w:style>
  <w:style w:type="paragraph" w:customStyle="1" w:styleId="F7A441CAAD3341B8BDB5A40112C47861">
    <w:name w:val="F7A441CAAD3341B8BDB5A40112C47861"/>
    <w:rsid w:val="00A34C09"/>
  </w:style>
  <w:style w:type="paragraph" w:customStyle="1" w:styleId="0958849FE37647F488A3DC1A36494532">
    <w:name w:val="0958849FE37647F488A3DC1A36494532"/>
    <w:rsid w:val="00A34C09"/>
  </w:style>
  <w:style w:type="paragraph" w:customStyle="1" w:styleId="06A9BDD9AE3C40A6BE4CBCDDA6E577FD">
    <w:name w:val="06A9BDD9AE3C40A6BE4CBCDDA6E577FD"/>
    <w:rsid w:val="000813AD"/>
  </w:style>
  <w:style w:type="paragraph" w:customStyle="1" w:styleId="B1F4E50E60134E99A9B539EF7CB7E3F6">
    <w:name w:val="B1F4E50E60134E99A9B539EF7CB7E3F6"/>
    <w:rsid w:val="000813AD"/>
  </w:style>
  <w:style w:type="paragraph" w:customStyle="1" w:styleId="4A387447B16B44169D465B30CF9A3C80">
    <w:name w:val="4A387447B16B44169D465B30CF9A3C80"/>
    <w:rsid w:val="000813AD"/>
  </w:style>
  <w:style w:type="paragraph" w:customStyle="1" w:styleId="76DA28B242204454B166457C32D1E9BE">
    <w:name w:val="76DA28B242204454B166457C32D1E9BE"/>
    <w:rsid w:val="000813AD"/>
  </w:style>
  <w:style w:type="paragraph" w:customStyle="1" w:styleId="FA8F28EE8B6D4C24B9F847A67F2776C6">
    <w:name w:val="FA8F28EE8B6D4C24B9F847A67F2776C6"/>
    <w:rsid w:val="000813AD"/>
  </w:style>
  <w:style w:type="paragraph" w:customStyle="1" w:styleId="06220649053D43CA8244DF168464F3FC">
    <w:name w:val="06220649053D43CA8244DF168464F3FC"/>
    <w:rsid w:val="000813AD"/>
  </w:style>
  <w:style w:type="paragraph" w:customStyle="1" w:styleId="3B67C86ED84B495F8F83232D1F364A44">
    <w:name w:val="3B67C86ED84B495F8F83232D1F364A44"/>
    <w:rsid w:val="000813AD"/>
  </w:style>
  <w:style w:type="paragraph" w:customStyle="1" w:styleId="50FE1A586F3048B08A821EC58DC95EC5">
    <w:name w:val="50FE1A586F3048B08A821EC58DC95EC5"/>
    <w:rsid w:val="000813AD"/>
  </w:style>
  <w:style w:type="paragraph" w:styleId="ListBullet">
    <w:name w:val="List Bullet"/>
    <w:basedOn w:val="Normal"/>
    <w:uiPriority w:val="5"/>
    <w:rsid w:val="000813AD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E2FDC096A0794DEBB32E4DCFEB16C0CB">
    <w:name w:val="E2FDC096A0794DEBB32E4DCFEB16C0CB"/>
    <w:rsid w:val="000813AD"/>
  </w:style>
  <w:style w:type="character" w:customStyle="1" w:styleId="Greytext">
    <w:name w:val="Grey text"/>
    <w:basedOn w:val="DefaultParagraphFont"/>
    <w:uiPriority w:val="4"/>
    <w:qFormat/>
    <w:rsid w:val="000813AD"/>
    <w:rPr>
      <w:color w:val="808080" w:themeColor="background1" w:themeShade="80"/>
    </w:rPr>
  </w:style>
  <w:style w:type="paragraph" w:customStyle="1" w:styleId="6532F64893A647A39427CC509701A1C3">
    <w:name w:val="6532F64893A647A39427CC509701A1C3"/>
    <w:rsid w:val="000813AD"/>
  </w:style>
  <w:style w:type="paragraph" w:customStyle="1" w:styleId="C8709D680CAB4CB0BC42658F9563F5C5">
    <w:name w:val="C8709D680CAB4CB0BC42658F9563F5C5"/>
    <w:rsid w:val="000813AD"/>
  </w:style>
  <w:style w:type="paragraph" w:customStyle="1" w:styleId="AB0633FE3D6F4C2290530D2CACC49CC3">
    <w:name w:val="AB0633FE3D6F4C2290530D2CACC49CC3"/>
    <w:rsid w:val="00081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2019-05-23T14:10:00Z</dcterms:created>
  <dcterms:modified xsi:type="dcterms:W3CDTF">2020-11-07T15:32:00Z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