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300"/>
        <w:tblW w:w="1099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"/>
        <w:gridCol w:w="3600"/>
        <w:gridCol w:w="270"/>
        <w:gridCol w:w="6762"/>
      </w:tblGrid>
      <w:tr w:rsidR="00E87C3D" w14:paraId="119E611E" w14:textId="77777777" w:rsidTr="000E2520">
        <w:trPr>
          <w:gridBefore w:val="1"/>
          <w:wBefore w:w="360" w:type="dxa"/>
          <w:trHeight w:val="2775"/>
        </w:trPr>
        <w:tc>
          <w:tcPr>
            <w:tcW w:w="3600" w:type="dxa"/>
            <w:vAlign w:val="bottom"/>
          </w:tcPr>
          <w:p w14:paraId="66858F2D" w14:textId="40C14D88" w:rsidR="00E87C3D" w:rsidRPr="00BB2FB9" w:rsidRDefault="000E2520" w:rsidP="00E87C3D">
            <w:pPr>
              <w:tabs>
                <w:tab w:val="left" w:pos="990"/>
              </w:tabs>
              <w:jc w:val="center"/>
              <w:rPr>
                <w:noProof/>
              </w:rPr>
            </w:pPr>
            <w:r w:rsidRPr="000E2520">
              <w:rPr>
                <w:noProof/>
                <w:lang w:eastAsia="en-US"/>
              </w:rPr>
              <w:drawing>
                <wp:inline distT="0" distB="0" distL="0" distR="0" wp14:anchorId="73550B29" wp14:editId="3F0FC281">
                  <wp:extent cx="1362710" cy="1702353"/>
                  <wp:effectExtent l="209550" t="209550" r="218440" b="203200"/>
                  <wp:docPr id="1" name="Picture 1" descr="C:\Users\User\Desktop\PROJEK ASUNA\D2018108167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PROJEK ASUNA\D2018108167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450426" cy="1811932"/>
                          </a:xfrm>
                          <a:prstGeom prst="ellipse">
                            <a:avLst/>
                          </a:prstGeom>
                          <a:ln w="190500" cap="rnd">
                            <a:solidFill>
                              <a:srgbClr val="C8C6BD"/>
                            </a:solidFill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  <a:scene3d>
                            <a:camera prst="perspectiveFront" fov="5400000"/>
                            <a:lightRig rig="threePt" dir="t">
                              <a:rot lat="0" lon="0" rev="19200000"/>
                            </a:lightRig>
                          </a:scene3d>
                          <a:sp3d extrusionH="25400">
                            <a:bevelT w="304800" h="152400" prst="hardEdge"/>
                            <a:extrusionClr>
                              <a:srgbClr val="000000"/>
                            </a:extrusion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2CD2AACF" w14:textId="7655ADB2" w:rsidR="00E87C3D" w:rsidRDefault="00E87C3D" w:rsidP="00E87C3D">
            <w:pPr>
              <w:tabs>
                <w:tab w:val="left" w:pos="990"/>
              </w:tabs>
            </w:pPr>
          </w:p>
        </w:tc>
        <w:tc>
          <w:tcPr>
            <w:tcW w:w="6762" w:type="dxa"/>
            <w:vAlign w:val="bottom"/>
          </w:tcPr>
          <w:p w14:paraId="1DB05AF6" w14:textId="4228253E" w:rsidR="00E87C3D" w:rsidRPr="000E2520" w:rsidRDefault="000E2520" w:rsidP="000E2520">
            <w:pPr>
              <w:pStyle w:val="Title"/>
              <w:rPr>
                <w:b/>
                <w:bCs/>
                <w:color w:val="9A8E64"/>
                <w:sz w:val="36"/>
                <w:szCs w:val="36"/>
              </w:rPr>
            </w:pPr>
            <w:r w:rsidRPr="000E2520">
              <w:rPr>
                <w:b/>
                <w:bCs/>
                <w:color w:val="9A8E64"/>
                <w:sz w:val="32"/>
                <w:szCs w:val="32"/>
              </w:rPr>
              <w:t>AHMAD SOLIHUDDIN DZIYA`UZZAMAN</w:t>
            </w:r>
          </w:p>
        </w:tc>
      </w:tr>
      <w:tr w:rsidR="00E87C3D" w14:paraId="044C458D" w14:textId="77777777" w:rsidTr="000E2520">
        <w:trPr>
          <w:trHeight w:val="5853"/>
        </w:trPr>
        <w:tc>
          <w:tcPr>
            <w:tcW w:w="3960" w:type="dxa"/>
            <w:gridSpan w:val="2"/>
          </w:tcPr>
          <w:p w14:paraId="040075E6" w14:textId="30DADA92" w:rsidR="00E87C3D" w:rsidRPr="009C2EB6" w:rsidRDefault="00E87C3D" w:rsidP="00E87C3D">
            <w:pPr>
              <w:pStyle w:val="Heading3"/>
              <w:jc w:val="center"/>
              <w:rPr>
                <w:color w:val="auto"/>
              </w:rPr>
            </w:pPr>
            <w:r w:rsidRPr="009C2EB6">
              <w:rPr>
                <w:color w:val="auto"/>
              </w:rPr>
              <w:t>PROFESSIONAL PROFILE</w:t>
            </w:r>
          </w:p>
          <w:p w14:paraId="3EF3DBBD" w14:textId="0A3ED708" w:rsidR="00E87C3D" w:rsidRDefault="00F21251" w:rsidP="00F21251">
            <w:pPr>
              <w:jc w:val="both"/>
              <w:rPr>
                <w:rFonts w:ascii="Century Gothic" w:hAnsi="Century Gothic"/>
                <w:szCs w:val="18"/>
              </w:rPr>
            </w:pPr>
            <w:r>
              <w:t>A fresh graduate who is want to obtain challenging and rewarding software engineer position where a degree in software engineering. Offering expertise in Java, HTML, C++ and other core web and mobile app design.</w:t>
            </w:r>
          </w:p>
          <w:p w14:paraId="2C41AA1E" w14:textId="77777777" w:rsidR="00E87C3D" w:rsidRDefault="00E87C3D" w:rsidP="00E87C3D">
            <w:pPr>
              <w:jc w:val="both"/>
              <w:rPr>
                <w:rFonts w:ascii="Century Gothic" w:hAnsi="Century Gothic"/>
                <w:szCs w:val="18"/>
              </w:rPr>
            </w:pPr>
          </w:p>
          <w:p w14:paraId="6E280D2C" w14:textId="77777777" w:rsidR="00E87C3D" w:rsidRDefault="00E87C3D" w:rsidP="00E87C3D">
            <w:pPr>
              <w:jc w:val="both"/>
              <w:rPr>
                <w:rFonts w:ascii="Century Gothic" w:hAnsi="Century Gothic"/>
                <w:szCs w:val="18"/>
              </w:rPr>
            </w:pPr>
            <w:r>
              <w:rPr>
                <w:rFonts w:ascii="Century Gothic" w:hAnsi="Century Gothic"/>
                <w:szCs w:val="18"/>
              </w:rPr>
              <w:t xml:space="preserve">Projects /Training Involvement </w:t>
            </w:r>
          </w:p>
          <w:p w14:paraId="118E4DBE" w14:textId="0EFE84A6" w:rsidR="00E87C3D" w:rsidRDefault="000E2520" w:rsidP="000E2520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2018</w:t>
            </w:r>
            <w:r w:rsidR="00E87C3D">
              <w:t xml:space="preserve">: </w:t>
            </w:r>
            <w:r>
              <w:t>MARKET SYSTEM</w:t>
            </w:r>
            <w:r w:rsidR="00E87C3D">
              <w:t xml:space="preserve"> </w:t>
            </w:r>
          </w:p>
          <w:p w14:paraId="1B493623" w14:textId="1A015782" w:rsidR="00E87C3D" w:rsidRDefault="000E2520" w:rsidP="00E87C3D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2019: IOT PROJEK</w:t>
            </w:r>
            <w:r w:rsidR="00E87C3D">
              <w:t xml:space="preserve"> </w:t>
            </w:r>
          </w:p>
          <w:p w14:paraId="2C123F26" w14:textId="7F455810" w:rsidR="004D6FE0" w:rsidRDefault="004D6FE0" w:rsidP="00E87C3D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2019: ANDROID STUDIO</w:t>
            </w:r>
          </w:p>
          <w:p w14:paraId="5E825219" w14:textId="126654E6" w:rsidR="00E87C3D" w:rsidRDefault="000E2520" w:rsidP="00E87C3D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2020: ASRN PROJECT</w:t>
            </w:r>
          </w:p>
          <w:sdt>
            <w:sdtPr>
              <w:id w:val="-1918080503"/>
              <w:placeholder>
                <w:docPart w:val="B81EDC88DB13430FB1DAA6FC658AD1B8"/>
              </w:placeholder>
              <w:temporary/>
              <w:showingPlcHdr/>
              <w15:appearance w15:val="hidden"/>
            </w:sdtPr>
            <w:sdtEndPr/>
            <w:sdtContent>
              <w:p w14:paraId="32AF9CD7" w14:textId="03AB40FF" w:rsidR="002F3039" w:rsidRDefault="002F3039" w:rsidP="00517B61">
                <w:pPr>
                  <w:pStyle w:val="Heading3"/>
                  <w:jc w:val="center"/>
                </w:pPr>
                <w:r w:rsidRPr="009C2EB6">
                  <w:rPr>
                    <w:color w:val="auto"/>
                  </w:rPr>
                  <w:t>Contact</w:t>
                </w:r>
              </w:p>
            </w:sdtContent>
          </w:sdt>
          <w:sdt>
            <w:sdtPr>
              <w:id w:val="599371366"/>
              <w:placeholder>
                <w:docPart w:val="8F881A728DE44EFF88006B85156CCB5E"/>
              </w:placeholder>
              <w:temporary/>
              <w:showingPlcHdr/>
              <w15:appearance w15:val="hidden"/>
            </w:sdtPr>
            <w:sdtEndPr/>
            <w:sdtContent>
              <w:p w14:paraId="1620B69B" w14:textId="77777777" w:rsidR="002F3039" w:rsidRDefault="002F3039" w:rsidP="002F3039">
                <w:pPr>
                  <w:jc w:val="center"/>
                </w:pPr>
                <w:r w:rsidRPr="004D3011">
                  <w:t>PHONE:</w:t>
                </w:r>
              </w:p>
            </w:sdtContent>
          </w:sdt>
          <w:p w14:paraId="1C5ED099" w14:textId="3685BC34" w:rsidR="002F3039" w:rsidRPr="004D3011" w:rsidRDefault="002F3039" w:rsidP="00517B61">
            <w:pPr>
              <w:jc w:val="center"/>
            </w:pPr>
            <w:r w:rsidRPr="00454C61">
              <w:t>+</w:t>
            </w:r>
            <w:r>
              <w:t>601</w:t>
            </w:r>
            <w:r w:rsidR="000E2520">
              <w:t>3-9381521</w:t>
            </w:r>
          </w:p>
          <w:p w14:paraId="7C754D74" w14:textId="77777777" w:rsidR="002F3039" w:rsidRDefault="002F3039" w:rsidP="002F3039">
            <w:pPr>
              <w:jc w:val="center"/>
            </w:pPr>
            <w:r>
              <w:t>EMAIL:</w:t>
            </w:r>
          </w:p>
          <w:p w14:paraId="3B295ABE" w14:textId="7FC271FD" w:rsidR="002F3039" w:rsidRDefault="000E2520" w:rsidP="002F3039">
            <w:pPr>
              <w:jc w:val="center"/>
              <w:rPr>
                <w:rStyle w:val="Hyperlink"/>
                <w:color w:val="auto"/>
              </w:rPr>
            </w:pPr>
            <w:r>
              <w:t>Dziya.zaman</w:t>
            </w:r>
            <w:hyperlink r:id="rId11" w:history="1">
              <w:r w:rsidR="002F3039" w:rsidRPr="009C2EB6">
                <w:rPr>
                  <w:rStyle w:val="Hyperlink"/>
                  <w:color w:val="auto"/>
                </w:rPr>
                <w:t>@gmail.com</w:t>
              </w:r>
            </w:hyperlink>
          </w:p>
          <w:p w14:paraId="1689C1BF" w14:textId="6AA60C81" w:rsidR="00617B98" w:rsidRPr="009C2EB6" w:rsidRDefault="00617B98" w:rsidP="002F3039">
            <w:pPr>
              <w:jc w:val="center"/>
            </w:pPr>
            <w:r w:rsidRPr="00617B98">
              <w:t>https://github.com/AiSuna-Izumi</w:t>
            </w:r>
            <w:bookmarkStart w:id="0" w:name="_GoBack"/>
            <w:bookmarkEnd w:id="0"/>
          </w:p>
          <w:p w14:paraId="3C8B11C0" w14:textId="77777777" w:rsidR="002F3039" w:rsidRDefault="002F3039" w:rsidP="002F3039">
            <w:pPr>
              <w:jc w:val="center"/>
            </w:pPr>
          </w:p>
          <w:p w14:paraId="3E34CDB7" w14:textId="77777777" w:rsidR="002F3039" w:rsidRDefault="002F3039" w:rsidP="002F3039">
            <w:pPr>
              <w:jc w:val="center"/>
            </w:pPr>
            <w:r>
              <w:t>LOCATION:</w:t>
            </w:r>
          </w:p>
          <w:p w14:paraId="0AC4AC97" w14:textId="448B5BC9" w:rsidR="002F3039" w:rsidRDefault="000E2520" w:rsidP="002F3039">
            <w:pPr>
              <w:jc w:val="center"/>
            </w:pPr>
            <w:r>
              <w:t xml:space="preserve">No 7, </w:t>
            </w:r>
            <w:proofErr w:type="spellStart"/>
            <w:r>
              <w:t>Jalan</w:t>
            </w:r>
            <w:proofErr w:type="spellEnd"/>
            <w:r>
              <w:t xml:space="preserve"> Segar </w:t>
            </w:r>
            <w:proofErr w:type="spellStart"/>
            <w:r>
              <w:t>Utama</w:t>
            </w:r>
            <w:proofErr w:type="spellEnd"/>
            <w:r>
              <w:t>, Taman Segar</w:t>
            </w:r>
          </w:p>
          <w:p w14:paraId="361DDECB" w14:textId="0589274A" w:rsidR="002F3039" w:rsidRPr="004B3F49" w:rsidRDefault="000E2520" w:rsidP="002F3039">
            <w:pPr>
              <w:jc w:val="center"/>
            </w:pPr>
            <w:proofErr w:type="spellStart"/>
            <w:r>
              <w:t>Tanjung</w:t>
            </w:r>
            <w:proofErr w:type="spellEnd"/>
            <w:r>
              <w:t xml:space="preserve"> </w:t>
            </w:r>
            <w:proofErr w:type="spellStart"/>
            <w:r>
              <w:t>Malim</w:t>
            </w:r>
            <w:proofErr w:type="spellEnd"/>
            <w:r>
              <w:t>, 35900 Perak</w:t>
            </w:r>
          </w:p>
          <w:p w14:paraId="32F8E598" w14:textId="77777777" w:rsidR="002F3039" w:rsidRDefault="002F3039" w:rsidP="002F3039"/>
          <w:p w14:paraId="118CB583" w14:textId="77777777" w:rsidR="002F3039" w:rsidRPr="009C2EB6" w:rsidRDefault="002F3039" w:rsidP="002F3039">
            <w:pPr>
              <w:pStyle w:val="Heading3"/>
              <w:jc w:val="center"/>
              <w:rPr>
                <w:color w:val="auto"/>
              </w:rPr>
            </w:pPr>
            <w:r w:rsidRPr="009C2EB6">
              <w:rPr>
                <w:color w:val="auto"/>
              </w:rPr>
              <w:t>SOFTWARE/PERSONAL SKILLS</w:t>
            </w:r>
          </w:p>
          <w:p w14:paraId="76122323" w14:textId="07CCCC55" w:rsidR="000E2520" w:rsidRDefault="000E2520" w:rsidP="000E2520">
            <w:r>
              <w:t xml:space="preserve">Have skill on Programming Language, </w:t>
            </w:r>
            <w:r w:rsidR="006D23CB">
              <w:t>AI</w:t>
            </w:r>
            <w:r w:rsidR="00803174">
              <w:t xml:space="preserve">, AR, </w:t>
            </w:r>
            <w:proofErr w:type="gramStart"/>
            <w:r w:rsidR="00803174">
              <w:t>Android</w:t>
            </w:r>
            <w:proofErr w:type="gramEnd"/>
            <w:r w:rsidR="00803174">
              <w:t xml:space="preserve"> S</w:t>
            </w:r>
            <w:r w:rsidR="006D23CB">
              <w:t>tudio with java and other. Software Requirement System, System Design Documentation.</w:t>
            </w:r>
            <w:r w:rsidR="00803174">
              <w:t xml:space="preserve"> Editing video skill</w:t>
            </w:r>
          </w:p>
          <w:p w14:paraId="4894841D" w14:textId="17B86B42" w:rsidR="00E87C3D" w:rsidRDefault="000E2520" w:rsidP="00E87C3D">
            <w:pPr>
              <w:jc w:val="lowKashida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8240" behindDoc="1" locked="0" layoutInCell="1" allowOverlap="1" wp14:anchorId="541CF30C" wp14:editId="51DAF5FA">
                  <wp:simplePos x="0" y="0"/>
                  <wp:positionH relativeFrom="column">
                    <wp:posOffset>-69215</wp:posOffset>
                  </wp:positionH>
                  <wp:positionV relativeFrom="paragraph">
                    <wp:posOffset>193040</wp:posOffset>
                  </wp:positionV>
                  <wp:extent cx="2476500" cy="1242060"/>
                  <wp:effectExtent l="0" t="0" r="0" b="15240"/>
                  <wp:wrapTight wrapText="bothSides">
                    <wp:wrapPolygon edited="0">
                      <wp:start x="0" y="0"/>
                      <wp:lineTo x="0" y="21534"/>
                      <wp:lineTo x="21434" y="21534"/>
                      <wp:lineTo x="21434" y="0"/>
                      <wp:lineTo x="0" y="0"/>
                    </wp:wrapPolygon>
                  </wp:wrapTight>
                  <wp:docPr id="10" name="Chart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6A06BCFC" w14:textId="254AE827" w:rsidR="00E87C3D" w:rsidRPr="004D3011" w:rsidRDefault="00517B61" w:rsidP="00EB6098">
            <w:pPr>
              <w:spacing w:line="276" w:lineRule="auto"/>
            </w:pPr>
            <w:r>
              <w:t xml:space="preserve"> </w:t>
            </w:r>
          </w:p>
        </w:tc>
        <w:tc>
          <w:tcPr>
            <w:tcW w:w="270" w:type="dxa"/>
          </w:tcPr>
          <w:p w14:paraId="1F8CF18E" w14:textId="77777777" w:rsidR="00E87C3D" w:rsidRDefault="00E87C3D" w:rsidP="00E87C3D">
            <w:pPr>
              <w:tabs>
                <w:tab w:val="left" w:pos="990"/>
              </w:tabs>
            </w:pPr>
          </w:p>
        </w:tc>
        <w:tc>
          <w:tcPr>
            <w:tcW w:w="6762" w:type="dxa"/>
          </w:tcPr>
          <w:p w14:paraId="4DF08681" w14:textId="77777777" w:rsidR="00E87C3D" w:rsidRDefault="00E87C3D" w:rsidP="00E87C3D">
            <w:pPr>
              <w:pStyle w:val="Heading2"/>
            </w:pPr>
            <w:r>
              <w:t>EDUCATIONAL BACKGROUND</w:t>
            </w:r>
          </w:p>
          <w:p w14:paraId="1F64EB51" w14:textId="1B136AA5" w:rsidR="00E87C3D" w:rsidRDefault="00E87C3D" w:rsidP="006D23CB">
            <w:pPr>
              <w:pStyle w:val="Heading4"/>
              <w:rPr>
                <w:bCs/>
                <w:i/>
                <w:iCs/>
              </w:rPr>
            </w:pPr>
            <w:r>
              <w:rPr>
                <w:bCs/>
              </w:rPr>
              <w:t>Degree</w:t>
            </w:r>
            <w:r w:rsidRPr="00452FDF">
              <w:rPr>
                <w:bCs/>
              </w:rPr>
              <w:t xml:space="preserve"> | </w:t>
            </w:r>
            <w:r w:rsidR="006D23CB">
              <w:rPr>
                <w:bCs/>
                <w:i/>
                <w:iCs/>
              </w:rPr>
              <w:t>UNIVERSITY EDUCATION SULTAN IDRIS</w:t>
            </w:r>
          </w:p>
          <w:p w14:paraId="7DA43DD7" w14:textId="53D76CAE" w:rsidR="00E87C3D" w:rsidRPr="00452FDF" w:rsidRDefault="00CC75E9" w:rsidP="004D6F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1/9/2018 – </w:t>
            </w:r>
            <w:r w:rsidR="004D6FE0">
              <w:rPr>
                <w:b/>
                <w:bCs/>
              </w:rPr>
              <w:t>Until Now</w:t>
            </w:r>
            <w:r w:rsidR="00E87C3D" w:rsidRPr="00FD07A9">
              <w:rPr>
                <w:b/>
                <w:bCs/>
              </w:rPr>
              <w:t xml:space="preserve"> </w:t>
            </w:r>
          </w:p>
          <w:p w14:paraId="273B19A5" w14:textId="53614EB9" w:rsidR="00AA0525" w:rsidRDefault="004D6FE0" w:rsidP="00AA0525">
            <w:pPr>
              <w:pStyle w:val="ListParagraph"/>
              <w:numPr>
                <w:ilvl w:val="0"/>
                <w:numId w:val="16"/>
              </w:numPr>
            </w:pPr>
            <w:r>
              <w:t xml:space="preserve">Got </w:t>
            </w:r>
            <w:r w:rsidR="00AA0525">
              <w:t>Ai, AR Project with Nottingham Malaysia University</w:t>
            </w:r>
          </w:p>
          <w:p w14:paraId="1B0F42A8" w14:textId="77777777" w:rsidR="00E87C3D" w:rsidRDefault="00E87C3D" w:rsidP="00E87C3D"/>
          <w:p w14:paraId="337CF69B" w14:textId="678FB0DE" w:rsidR="00E87C3D" w:rsidRDefault="00AA0525" w:rsidP="00AA0525">
            <w:pPr>
              <w:pStyle w:val="Heading4"/>
              <w:rPr>
                <w:bCs/>
                <w:i/>
                <w:iCs/>
              </w:rPr>
            </w:pPr>
            <w:r>
              <w:rPr>
                <w:bCs/>
              </w:rPr>
              <w:t xml:space="preserve">STPM </w:t>
            </w:r>
            <w:r w:rsidR="00E87C3D" w:rsidRPr="00452FDF">
              <w:rPr>
                <w:bCs/>
              </w:rPr>
              <w:t xml:space="preserve">| </w:t>
            </w:r>
            <w:r>
              <w:rPr>
                <w:bCs/>
                <w:i/>
                <w:iCs/>
              </w:rPr>
              <w:t xml:space="preserve">SEKOLAH MENENGAH KEBANGSAAN SULTAN </w:t>
            </w:r>
            <w:proofErr w:type="spellStart"/>
            <w:r>
              <w:rPr>
                <w:bCs/>
                <w:i/>
                <w:iCs/>
              </w:rPr>
              <w:t>ISMAIL</w:t>
            </w:r>
            <w:r w:rsidR="00E87C3D">
              <w:rPr>
                <w:bCs/>
                <w:i/>
                <w:iCs/>
              </w:rPr>
              <w:t>l</w:t>
            </w:r>
            <w:proofErr w:type="spellEnd"/>
          </w:p>
          <w:p w14:paraId="5C0D6E66" w14:textId="3783237E" w:rsidR="00E87C3D" w:rsidRPr="00452FDF" w:rsidRDefault="00AA0525" w:rsidP="00E87C3D">
            <w:pPr>
              <w:rPr>
                <w:b/>
                <w:bCs/>
              </w:rPr>
            </w:pPr>
            <w:r>
              <w:rPr>
                <w:b/>
                <w:bCs/>
              </w:rPr>
              <w:t>1/5/2016 – 29/11/2017</w:t>
            </w:r>
            <w:r w:rsidR="00E87C3D" w:rsidRPr="00FD07A9">
              <w:rPr>
                <w:b/>
                <w:bCs/>
              </w:rPr>
              <w:t xml:space="preserve"> </w:t>
            </w:r>
          </w:p>
          <w:p w14:paraId="0A5133F2" w14:textId="449E03AE" w:rsidR="00E87C3D" w:rsidRDefault="00803174" w:rsidP="00AA0525">
            <w:pPr>
              <w:pStyle w:val="Heading4"/>
              <w:numPr>
                <w:ilvl w:val="0"/>
                <w:numId w:val="15"/>
              </w:numPr>
              <w:rPr>
                <w:rFonts w:ascii="Century Gothic" w:hAnsi="Century Gothic"/>
                <w:szCs w:val="18"/>
              </w:rPr>
            </w:pPr>
            <w:r>
              <w:rPr>
                <w:rFonts w:ascii="Century Gothic" w:hAnsi="Century Gothic"/>
                <w:szCs w:val="18"/>
              </w:rPr>
              <w:t xml:space="preserve">Obtained </w:t>
            </w:r>
            <w:r w:rsidR="00AA0525">
              <w:rPr>
                <w:rFonts w:ascii="Century Gothic" w:hAnsi="Century Gothic"/>
                <w:szCs w:val="18"/>
              </w:rPr>
              <w:t xml:space="preserve">3.56 CGPA </w:t>
            </w:r>
          </w:p>
          <w:p w14:paraId="7D000937" w14:textId="24F3B6E2" w:rsidR="00803174" w:rsidRDefault="00803174" w:rsidP="00803174">
            <w:pPr>
              <w:pStyle w:val="ListParagraph"/>
              <w:numPr>
                <w:ilvl w:val="0"/>
                <w:numId w:val="15"/>
              </w:numPr>
            </w:pPr>
            <w:r>
              <w:t>Lead TV school project</w:t>
            </w:r>
          </w:p>
          <w:p w14:paraId="4B123759" w14:textId="3A2FF421" w:rsidR="00803174" w:rsidRPr="00803174" w:rsidRDefault="00803174" w:rsidP="00803174">
            <w:pPr>
              <w:pStyle w:val="ListParagraph"/>
              <w:numPr>
                <w:ilvl w:val="0"/>
                <w:numId w:val="15"/>
              </w:numPr>
            </w:pPr>
            <w:r>
              <w:t>Editor of SMKSI TV</w:t>
            </w:r>
          </w:p>
          <w:p w14:paraId="16FEB83F" w14:textId="77777777" w:rsidR="00AA0525" w:rsidRPr="00AA0525" w:rsidRDefault="00AA0525" w:rsidP="00AA0525"/>
          <w:p w14:paraId="4C91B945" w14:textId="77777777" w:rsidR="00E87C3D" w:rsidRDefault="00E87C3D" w:rsidP="00E87C3D">
            <w:pPr>
              <w:pStyle w:val="Heading2"/>
            </w:pPr>
            <w:r>
              <w:t xml:space="preserve">projects &amp; training involvement </w:t>
            </w:r>
          </w:p>
          <w:p w14:paraId="0D7D78DE" w14:textId="77777777" w:rsidR="00E87C3D" w:rsidRDefault="00E87C3D" w:rsidP="00E87C3D"/>
          <w:p w14:paraId="0D347E5F" w14:textId="34A84675" w:rsidR="00E87C3D" w:rsidRDefault="00803174" w:rsidP="00E87C3D">
            <w:pPr>
              <w:pStyle w:val="ListParagraph"/>
              <w:numPr>
                <w:ilvl w:val="0"/>
                <w:numId w:val="14"/>
              </w:numPr>
            </w:pPr>
            <w:r>
              <w:t>ASRN PROJECT – 29/2/2020</w:t>
            </w:r>
            <w:r w:rsidR="00E87C3D">
              <w:t xml:space="preserve"> </w:t>
            </w:r>
          </w:p>
          <w:p w14:paraId="31E0BC6F" w14:textId="19ADEAA8" w:rsidR="00E87C3D" w:rsidRDefault="00803174" w:rsidP="00E87C3D">
            <w:pPr>
              <w:pStyle w:val="ListParagraph"/>
              <w:numPr>
                <w:ilvl w:val="0"/>
                <w:numId w:val="14"/>
              </w:numPr>
            </w:pPr>
            <w:r>
              <w:t>MARKET SYSTEM – 18/12/2018</w:t>
            </w:r>
            <w:r w:rsidR="00E87C3D">
              <w:t xml:space="preserve"> </w:t>
            </w:r>
          </w:p>
          <w:p w14:paraId="2A09CC1E" w14:textId="73C1B5E7" w:rsidR="00E87C3D" w:rsidRDefault="00803174" w:rsidP="00E87C3D">
            <w:pPr>
              <w:pStyle w:val="ListParagraph"/>
              <w:numPr>
                <w:ilvl w:val="0"/>
                <w:numId w:val="14"/>
              </w:numPr>
            </w:pPr>
            <w:r>
              <w:t>CYCLE ANDROID APPS – 24/10/2019</w:t>
            </w:r>
          </w:p>
          <w:p w14:paraId="0BCAC09E" w14:textId="286E5727" w:rsidR="004D6FE0" w:rsidRDefault="004D6FE0" w:rsidP="00E87C3D">
            <w:pPr>
              <w:pStyle w:val="ListParagraph"/>
              <w:numPr>
                <w:ilvl w:val="0"/>
                <w:numId w:val="14"/>
              </w:numPr>
            </w:pPr>
            <w:r>
              <w:t>ANDROID STUDIO – 10/11/2019</w:t>
            </w:r>
          </w:p>
          <w:p w14:paraId="54E862FA" w14:textId="77777777" w:rsidR="00E87C3D" w:rsidRDefault="00E87C3D" w:rsidP="00E87C3D"/>
          <w:p w14:paraId="722A06FB" w14:textId="77777777" w:rsidR="00E87C3D" w:rsidRDefault="00E87C3D" w:rsidP="00E87C3D"/>
          <w:p w14:paraId="515AB62E" w14:textId="77777777" w:rsidR="00E87C3D" w:rsidRDefault="00E87C3D" w:rsidP="00E87C3D"/>
          <w:p w14:paraId="09000744" w14:textId="77777777" w:rsidR="00517B61" w:rsidRDefault="00517B61" w:rsidP="00517B61">
            <w:pPr>
              <w:pStyle w:val="Heading2"/>
            </w:pPr>
            <w:r>
              <w:t xml:space="preserve">LANGUAGES </w:t>
            </w:r>
          </w:p>
          <w:p w14:paraId="4391DD06" w14:textId="2EF144D3" w:rsidR="00517B61" w:rsidRDefault="00517B61" w:rsidP="004D6FE0">
            <w:pPr>
              <w:spacing w:line="276" w:lineRule="auto"/>
            </w:pPr>
            <w:r>
              <w:rPr>
                <w:noProof/>
                <w:lang w:eastAsia="en-US"/>
              </w:rPr>
              <w:drawing>
                <wp:inline distT="0" distB="0" distL="0" distR="0" wp14:anchorId="268713BB" wp14:editId="270CB6BD">
                  <wp:extent cx="1988820" cy="381000"/>
                  <wp:effectExtent l="0" t="0" r="11430" b="19050"/>
                  <wp:docPr id="7" name="Diagram 7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3" r:lo="rId14" r:qs="rId15" r:cs="rId16"/>
                    </a:graphicData>
                  </a:graphic>
                </wp:inline>
              </w:drawing>
            </w:r>
          </w:p>
          <w:p w14:paraId="4DD9099E" w14:textId="77777777" w:rsidR="00517B61" w:rsidRDefault="00517B61" w:rsidP="00517B61">
            <w:pPr>
              <w:pStyle w:val="Heading2"/>
            </w:pPr>
          </w:p>
          <w:p w14:paraId="6E75BB25" w14:textId="77777777" w:rsidR="00517B61" w:rsidRDefault="00517B61" w:rsidP="00517B61">
            <w:pPr>
              <w:pStyle w:val="Heading2"/>
            </w:pPr>
            <w:r>
              <w:t xml:space="preserve">CERTIFICATES/TRAINING  </w:t>
            </w:r>
          </w:p>
          <w:p w14:paraId="35997DF1" w14:textId="77777777" w:rsidR="00517B61" w:rsidRDefault="00517B61" w:rsidP="00517B61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UPSI</w:t>
            </w:r>
            <w:r w:rsidRPr="00671746">
              <w:t xml:space="preserve"> </w:t>
            </w:r>
          </w:p>
          <w:p w14:paraId="5C8157FF" w14:textId="77777777" w:rsidR="00517B61" w:rsidRDefault="00517B61" w:rsidP="00517B61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 xml:space="preserve">ENACTUS </w:t>
            </w:r>
          </w:p>
          <w:p w14:paraId="6919BC7B" w14:textId="77777777" w:rsidR="00517B61" w:rsidRDefault="00517B61" w:rsidP="00517B61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AIR ASIA</w:t>
            </w:r>
          </w:p>
          <w:p w14:paraId="1B60BBA3" w14:textId="77777777" w:rsidR="00517B61" w:rsidRDefault="00517B61" w:rsidP="00517B61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CIMB</w:t>
            </w:r>
          </w:p>
          <w:p w14:paraId="3A5D7DE7" w14:textId="0D1222B9" w:rsidR="00517B61" w:rsidRDefault="00517B61" w:rsidP="004D6FE0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GRUB CYCLE</w:t>
            </w:r>
          </w:p>
          <w:p w14:paraId="2FB3E015" w14:textId="77777777" w:rsidR="00517B61" w:rsidRDefault="00517B61" w:rsidP="00517B61">
            <w:pPr>
              <w:pStyle w:val="Heading2"/>
            </w:pPr>
            <w:r>
              <w:t>REWARDS &amp; ACHIEVEMENTS</w:t>
            </w:r>
          </w:p>
          <w:p w14:paraId="22A86550" w14:textId="472FB8B1" w:rsidR="00517B61" w:rsidRDefault="00FA0649" w:rsidP="00517B61">
            <w:pPr>
              <w:rPr>
                <w:rFonts w:ascii="Century Gothic" w:hAnsi="Century Gothic"/>
                <w:szCs w:val="18"/>
              </w:rPr>
            </w:pPr>
            <w:r>
              <w:rPr>
                <w:rFonts w:ascii="Century Gothic" w:hAnsi="Century Gothic"/>
                <w:szCs w:val="18"/>
              </w:rPr>
              <w:t xml:space="preserve">Championship – Unlock Achievement by UNM </w:t>
            </w:r>
            <w:proofErr w:type="spellStart"/>
            <w:r>
              <w:rPr>
                <w:rFonts w:ascii="Century Gothic" w:hAnsi="Century Gothic"/>
                <w:szCs w:val="18"/>
              </w:rPr>
              <w:t>Enactus</w:t>
            </w:r>
            <w:proofErr w:type="spellEnd"/>
          </w:p>
          <w:p w14:paraId="0CCD3958" w14:textId="19606D40" w:rsidR="00FA0649" w:rsidRDefault="00FA0649" w:rsidP="00517B61">
            <w:pPr>
              <w:rPr>
                <w:rFonts w:ascii="Century Gothic" w:hAnsi="Century Gothic"/>
                <w:szCs w:val="18"/>
              </w:rPr>
            </w:pPr>
            <w:r>
              <w:rPr>
                <w:rFonts w:ascii="Century Gothic" w:hAnsi="Century Gothic"/>
                <w:szCs w:val="18"/>
              </w:rPr>
              <w:t xml:space="preserve">Second Place – </w:t>
            </w:r>
            <w:proofErr w:type="spellStart"/>
            <w:r>
              <w:rPr>
                <w:rFonts w:ascii="Century Gothic" w:hAnsi="Century Gothic"/>
                <w:szCs w:val="18"/>
              </w:rPr>
              <w:t>Reka</w:t>
            </w:r>
            <w:proofErr w:type="spellEnd"/>
            <w:r>
              <w:rPr>
                <w:rFonts w:ascii="Century Gothic" w:hAnsi="Century Gothic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/>
                <w:szCs w:val="18"/>
              </w:rPr>
              <w:t>Bentuk</w:t>
            </w:r>
            <w:proofErr w:type="spellEnd"/>
            <w:r>
              <w:rPr>
                <w:rFonts w:ascii="Century Gothic" w:hAnsi="Century Gothic"/>
                <w:szCs w:val="18"/>
              </w:rPr>
              <w:t xml:space="preserve"> Dan </w:t>
            </w:r>
            <w:proofErr w:type="spellStart"/>
            <w:r>
              <w:rPr>
                <w:rFonts w:ascii="Century Gothic" w:hAnsi="Century Gothic"/>
                <w:szCs w:val="18"/>
              </w:rPr>
              <w:t>Teknologi</w:t>
            </w:r>
            <w:proofErr w:type="spellEnd"/>
            <w:r>
              <w:rPr>
                <w:rFonts w:ascii="Century Gothic" w:hAnsi="Century Gothic"/>
                <w:szCs w:val="18"/>
              </w:rPr>
              <w:t xml:space="preserve"> Idea</w:t>
            </w:r>
          </w:p>
          <w:p w14:paraId="0B20B868" w14:textId="22505E2B" w:rsidR="00517B61" w:rsidRPr="004D6FE0" w:rsidRDefault="00FA0649" w:rsidP="004D6FE0">
            <w:pPr>
              <w:rPr>
                <w:rFonts w:ascii="Century Gothic" w:hAnsi="Century Gothic"/>
                <w:szCs w:val="18"/>
              </w:rPr>
            </w:pPr>
            <w:r>
              <w:rPr>
                <w:rFonts w:ascii="Century Gothic" w:hAnsi="Century Gothic"/>
                <w:szCs w:val="18"/>
              </w:rPr>
              <w:t xml:space="preserve">Second Place – UPSI </w:t>
            </w:r>
            <w:r w:rsidR="001A40EC">
              <w:rPr>
                <w:rFonts w:ascii="Century Gothic" w:hAnsi="Century Gothic"/>
                <w:szCs w:val="18"/>
              </w:rPr>
              <w:t>Video Editor Tournament</w:t>
            </w:r>
          </w:p>
          <w:p w14:paraId="200BEB3D" w14:textId="77777777" w:rsidR="00517B61" w:rsidRPr="00683936" w:rsidRDefault="00517B61" w:rsidP="00E87C3D">
            <w:pPr>
              <w:spacing w:line="276" w:lineRule="auto"/>
            </w:pPr>
          </w:p>
        </w:tc>
      </w:tr>
    </w:tbl>
    <w:p w14:paraId="73EC41A9" w14:textId="05D53ED8" w:rsidR="008E07E6" w:rsidRDefault="008E07E6" w:rsidP="008E07E6">
      <w:pPr>
        <w:tabs>
          <w:tab w:val="left" w:pos="3324"/>
        </w:tabs>
      </w:pPr>
    </w:p>
    <w:p w14:paraId="140C9B4D" w14:textId="1B4A4A48" w:rsidR="008E07E6" w:rsidRDefault="008E07E6" w:rsidP="00CB6304">
      <w:pPr>
        <w:tabs>
          <w:tab w:val="left" w:pos="3324"/>
        </w:tabs>
      </w:pPr>
    </w:p>
    <w:p w14:paraId="69905DF9" w14:textId="77777777" w:rsidR="00E87C3D" w:rsidRDefault="00E87C3D" w:rsidP="00CB6304">
      <w:pPr>
        <w:tabs>
          <w:tab w:val="left" w:pos="3324"/>
        </w:tabs>
      </w:pPr>
    </w:p>
    <w:p w14:paraId="62720B32" w14:textId="77777777" w:rsidR="00E87C3D" w:rsidRDefault="00E87C3D" w:rsidP="00CB6304">
      <w:pPr>
        <w:tabs>
          <w:tab w:val="left" w:pos="3324"/>
        </w:tabs>
      </w:pPr>
    </w:p>
    <w:p w14:paraId="414B5B8A" w14:textId="6846837F" w:rsidR="008E07E6" w:rsidRDefault="008E07E6" w:rsidP="00CB6304">
      <w:pPr>
        <w:tabs>
          <w:tab w:val="left" w:pos="3324"/>
        </w:tabs>
      </w:pPr>
    </w:p>
    <w:sectPr w:rsidR="008E07E6" w:rsidSect="00D15367">
      <w:headerReference w:type="default" r:id="rId1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31CBF8" w14:textId="77777777" w:rsidR="00D91B36" w:rsidRDefault="00D91B36" w:rsidP="000C45FF">
      <w:r>
        <w:separator/>
      </w:r>
    </w:p>
  </w:endnote>
  <w:endnote w:type="continuationSeparator" w:id="0">
    <w:p w14:paraId="4EE6C165" w14:textId="77777777" w:rsidR="00D91B36" w:rsidRDefault="00D91B3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1BF804" w14:textId="77777777" w:rsidR="00D91B36" w:rsidRDefault="00D91B36" w:rsidP="000C45FF">
      <w:r>
        <w:separator/>
      </w:r>
    </w:p>
  </w:footnote>
  <w:footnote w:type="continuationSeparator" w:id="0">
    <w:p w14:paraId="3CAB2101" w14:textId="77777777" w:rsidR="00D91B36" w:rsidRDefault="00D91B3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8D2CC0" w14:textId="2756930A" w:rsidR="004635FA" w:rsidRDefault="004635FA" w:rsidP="003C523E">
    <w:pPr>
      <w:pStyle w:val="Header"/>
      <w:tabs>
        <w:tab w:val="clear" w:pos="4680"/>
        <w:tab w:val="clear" w:pos="9360"/>
        <w:tab w:val="left" w:pos="4200"/>
      </w:tabs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577D460B" wp14:editId="5F069F98">
          <wp:simplePos x="0" y="0"/>
          <wp:positionH relativeFrom="margin">
            <wp:posOffset>-362308</wp:posOffset>
          </wp:positionH>
          <wp:positionV relativeFrom="page">
            <wp:posOffset>163902</wp:posOffset>
          </wp:positionV>
          <wp:extent cx="7466008" cy="10457815"/>
          <wp:effectExtent l="0" t="0" r="1905" b="635"/>
          <wp:wrapNone/>
          <wp:docPr id="3" name="Graphic 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80241" cy="104777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A73E7"/>
    <w:multiLevelType w:val="hybridMultilevel"/>
    <w:tmpl w:val="7A6E400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B875A7"/>
    <w:multiLevelType w:val="hybridMultilevel"/>
    <w:tmpl w:val="98FA2B2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2F5D7E"/>
    <w:multiLevelType w:val="hybridMultilevel"/>
    <w:tmpl w:val="48CAC3B2"/>
    <w:lvl w:ilvl="0" w:tplc="B868FDF6">
      <w:start w:val="3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404D4"/>
    <w:multiLevelType w:val="hybridMultilevel"/>
    <w:tmpl w:val="C7A6AE1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474009"/>
    <w:multiLevelType w:val="hybridMultilevel"/>
    <w:tmpl w:val="C79E95EA"/>
    <w:lvl w:ilvl="0" w:tplc="4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DEE2128"/>
    <w:multiLevelType w:val="hybridMultilevel"/>
    <w:tmpl w:val="83EA0E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91599"/>
    <w:multiLevelType w:val="hybridMultilevel"/>
    <w:tmpl w:val="E18C78A6"/>
    <w:lvl w:ilvl="0" w:tplc="B412BC36">
      <w:start w:val="3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25E0B"/>
    <w:multiLevelType w:val="hybridMultilevel"/>
    <w:tmpl w:val="078E324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AE01E7"/>
    <w:multiLevelType w:val="hybridMultilevel"/>
    <w:tmpl w:val="764E2B6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E02FBD"/>
    <w:multiLevelType w:val="hybridMultilevel"/>
    <w:tmpl w:val="5B26176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6D27DA"/>
    <w:multiLevelType w:val="hybridMultilevel"/>
    <w:tmpl w:val="1F22CDA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153C45"/>
    <w:multiLevelType w:val="hybridMultilevel"/>
    <w:tmpl w:val="C8C6094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674F0"/>
    <w:multiLevelType w:val="hybridMultilevel"/>
    <w:tmpl w:val="B2A4AEE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3A0259"/>
    <w:multiLevelType w:val="hybridMultilevel"/>
    <w:tmpl w:val="7344625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8A7787A"/>
    <w:multiLevelType w:val="hybridMultilevel"/>
    <w:tmpl w:val="70D2B6B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0D18BB"/>
    <w:multiLevelType w:val="hybridMultilevel"/>
    <w:tmpl w:val="FCC269A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3"/>
  </w:num>
  <w:num w:numId="4">
    <w:abstractNumId w:val="8"/>
  </w:num>
  <w:num w:numId="5">
    <w:abstractNumId w:val="12"/>
  </w:num>
  <w:num w:numId="6">
    <w:abstractNumId w:val="10"/>
  </w:num>
  <w:num w:numId="7">
    <w:abstractNumId w:val="3"/>
  </w:num>
  <w:num w:numId="8">
    <w:abstractNumId w:val="14"/>
  </w:num>
  <w:num w:numId="9">
    <w:abstractNumId w:val="0"/>
  </w:num>
  <w:num w:numId="10">
    <w:abstractNumId w:val="15"/>
  </w:num>
  <w:num w:numId="11">
    <w:abstractNumId w:val="5"/>
  </w:num>
  <w:num w:numId="12">
    <w:abstractNumId w:val="1"/>
  </w:num>
  <w:num w:numId="13">
    <w:abstractNumId w:val="9"/>
  </w:num>
  <w:num w:numId="14">
    <w:abstractNumId w:val="11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09"/>
    <w:rsid w:val="00005308"/>
    <w:rsid w:val="00025A6C"/>
    <w:rsid w:val="000323D7"/>
    <w:rsid w:val="00036450"/>
    <w:rsid w:val="00045AD6"/>
    <w:rsid w:val="00094499"/>
    <w:rsid w:val="000C45FF"/>
    <w:rsid w:val="000E2520"/>
    <w:rsid w:val="000E3FD1"/>
    <w:rsid w:val="00112054"/>
    <w:rsid w:val="001525E1"/>
    <w:rsid w:val="00152641"/>
    <w:rsid w:val="00163809"/>
    <w:rsid w:val="00180329"/>
    <w:rsid w:val="00184042"/>
    <w:rsid w:val="0018416F"/>
    <w:rsid w:val="0019001F"/>
    <w:rsid w:val="001A40EC"/>
    <w:rsid w:val="001A74A5"/>
    <w:rsid w:val="001B2ABD"/>
    <w:rsid w:val="001C6769"/>
    <w:rsid w:val="001D5AEA"/>
    <w:rsid w:val="001E0391"/>
    <w:rsid w:val="001E1759"/>
    <w:rsid w:val="001F1ECC"/>
    <w:rsid w:val="00206AB3"/>
    <w:rsid w:val="002220D2"/>
    <w:rsid w:val="002400EB"/>
    <w:rsid w:val="00256CF7"/>
    <w:rsid w:val="0027471B"/>
    <w:rsid w:val="00280E12"/>
    <w:rsid w:val="00281FD5"/>
    <w:rsid w:val="00285802"/>
    <w:rsid w:val="00293193"/>
    <w:rsid w:val="002B7F41"/>
    <w:rsid w:val="002E1F86"/>
    <w:rsid w:val="002F3039"/>
    <w:rsid w:val="0030481B"/>
    <w:rsid w:val="00312786"/>
    <w:rsid w:val="003156FC"/>
    <w:rsid w:val="003254B5"/>
    <w:rsid w:val="0034462D"/>
    <w:rsid w:val="003548A9"/>
    <w:rsid w:val="0037121F"/>
    <w:rsid w:val="003A6B7D"/>
    <w:rsid w:val="003B06CA"/>
    <w:rsid w:val="003B3AE3"/>
    <w:rsid w:val="003C523E"/>
    <w:rsid w:val="003C790D"/>
    <w:rsid w:val="003E1D3F"/>
    <w:rsid w:val="003F06BC"/>
    <w:rsid w:val="003F7B5B"/>
    <w:rsid w:val="004071FC"/>
    <w:rsid w:val="00424B32"/>
    <w:rsid w:val="00445947"/>
    <w:rsid w:val="00452FDF"/>
    <w:rsid w:val="00454C61"/>
    <w:rsid w:val="004635FA"/>
    <w:rsid w:val="004813B3"/>
    <w:rsid w:val="0048180E"/>
    <w:rsid w:val="00496591"/>
    <w:rsid w:val="004B3F49"/>
    <w:rsid w:val="004C63E4"/>
    <w:rsid w:val="004D2AF3"/>
    <w:rsid w:val="004D3011"/>
    <w:rsid w:val="004D6FE0"/>
    <w:rsid w:val="005176F6"/>
    <w:rsid w:val="00517B61"/>
    <w:rsid w:val="005262AC"/>
    <w:rsid w:val="00527CB9"/>
    <w:rsid w:val="00551DB6"/>
    <w:rsid w:val="00562574"/>
    <w:rsid w:val="005852CE"/>
    <w:rsid w:val="005A09D6"/>
    <w:rsid w:val="005E39D5"/>
    <w:rsid w:val="005F59D1"/>
    <w:rsid w:val="00600670"/>
    <w:rsid w:val="00612CC4"/>
    <w:rsid w:val="00617B98"/>
    <w:rsid w:val="0062123A"/>
    <w:rsid w:val="00644FC8"/>
    <w:rsid w:val="00646E75"/>
    <w:rsid w:val="00671746"/>
    <w:rsid w:val="006771D0"/>
    <w:rsid w:val="00683936"/>
    <w:rsid w:val="006D23CB"/>
    <w:rsid w:val="007032E9"/>
    <w:rsid w:val="00703584"/>
    <w:rsid w:val="00715FCB"/>
    <w:rsid w:val="00743101"/>
    <w:rsid w:val="00753D05"/>
    <w:rsid w:val="00774B90"/>
    <w:rsid w:val="007775E1"/>
    <w:rsid w:val="0078232B"/>
    <w:rsid w:val="007867A0"/>
    <w:rsid w:val="007927F5"/>
    <w:rsid w:val="007C40D1"/>
    <w:rsid w:val="007D0765"/>
    <w:rsid w:val="008003F9"/>
    <w:rsid w:val="00802CA0"/>
    <w:rsid w:val="00803174"/>
    <w:rsid w:val="00831ED1"/>
    <w:rsid w:val="00855F26"/>
    <w:rsid w:val="008969F0"/>
    <w:rsid w:val="008E07E6"/>
    <w:rsid w:val="008E6D0F"/>
    <w:rsid w:val="00921572"/>
    <w:rsid w:val="00924C11"/>
    <w:rsid w:val="009260CD"/>
    <w:rsid w:val="00932D7D"/>
    <w:rsid w:val="00952C25"/>
    <w:rsid w:val="00990AAB"/>
    <w:rsid w:val="00993E8B"/>
    <w:rsid w:val="009C2EB6"/>
    <w:rsid w:val="00A14A87"/>
    <w:rsid w:val="00A14D8B"/>
    <w:rsid w:val="00A2118D"/>
    <w:rsid w:val="00A243E7"/>
    <w:rsid w:val="00A33AF6"/>
    <w:rsid w:val="00A52266"/>
    <w:rsid w:val="00A556A1"/>
    <w:rsid w:val="00A67340"/>
    <w:rsid w:val="00A77EE6"/>
    <w:rsid w:val="00AA0525"/>
    <w:rsid w:val="00AB5AFE"/>
    <w:rsid w:val="00AC0905"/>
    <w:rsid w:val="00AD76E2"/>
    <w:rsid w:val="00AE23C9"/>
    <w:rsid w:val="00B06560"/>
    <w:rsid w:val="00B20152"/>
    <w:rsid w:val="00B359E4"/>
    <w:rsid w:val="00B41E52"/>
    <w:rsid w:val="00B57D98"/>
    <w:rsid w:val="00B70850"/>
    <w:rsid w:val="00B71D63"/>
    <w:rsid w:val="00B93CA5"/>
    <w:rsid w:val="00B946DE"/>
    <w:rsid w:val="00BA0E0D"/>
    <w:rsid w:val="00BB2FB9"/>
    <w:rsid w:val="00BC5B42"/>
    <w:rsid w:val="00BD7581"/>
    <w:rsid w:val="00C066B6"/>
    <w:rsid w:val="00C15765"/>
    <w:rsid w:val="00C32AF1"/>
    <w:rsid w:val="00C37BA1"/>
    <w:rsid w:val="00C4674C"/>
    <w:rsid w:val="00C506CF"/>
    <w:rsid w:val="00C72BED"/>
    <w:rsid w:val="00C877F0"/>
    <w:rsid w:val="00C9578B"/>
    <w:rsid w:val="00CB0055"/>
    <w:rsid w:val="00CB6304"/>
    <w:rsid w:val="00CC75E9"/>
    <w:rsid w:val="00CD3D61"/>
    <w:rsid w:val="00D022F7"/>
    <w:rsid w:val="00D15367"/>
    <w:rsid w:val="00D2522B"/>
    <w:rsid w:val="00D422DE"/>
    <w:rsid w:val="00D5459D"/>
    <w:rsid w:val="00D91B36"/>
    <w:rsid w:val="00DA1F4D"/>
    <w:rsid w:val="00DA782B"/>
    <w:rsid w:val="00DD172A"/>
    <w:rsid w:val="00E0785C"/>
    <w:rsid w:val="00E13A3D"/>
    <w:rsid w:val="00E25A26"/>
    <w:rsid w:val="00E4381A"/>
    <w:rsid w:val="00E55D74"/>
    <w:rsid w:val="00E620F7"/>
    <w:rsid w:val="00E87C3D"/>
    <w:rsid w:val="00E9606B"/>
    <w:rsid w:val="00EA6D79"/>
    <w:rsid w:val="00EB6098"/>
    <w:rsid w:val="00EC50D5"/>
    <w:rsid w:val="00EF44D9"/>
    <w:rsid w:val="00F21251"/>
    <w:rsid w:val="00F60274"/>
    <w:rsid w:val="00F617C7"/>
    <w:rsid w:val="00F61A4E"/>
    <w:rsid w:val="00F77FB9"/>
    <w:rsid w:val="00F81817"/>
    <w:rsid w:val="00F8369C"/>
    <w:rsid w:val="00FA0080"/>
    <w:rsid w:val="00FA0649"/>
    <w:rsid w:val="00FB068F"/>
    <w:rsid w:val="00FD060C"/>
    <w:rsid w:val="00FD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DC32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60C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7255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97200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725500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725500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F49B00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725500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809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80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06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Data" Target="diagrams/data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17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kakakresume@gmail.com" TargetMode="External"/><Relationship Id="rId5" Type="http://schemas.openxmlformats.org/officeDocument/2006/relationships/styles" Target="styles.xml"/><Relationship Id="rId15" Type="http://schemas.openxmlformats.org/officeDocument/2006/relationships/diagramQuickStyle" Target="diagrams/quickStyle1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Layout" Target="diagrams/layout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tint val="77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C++</c:v>
                </c:pt>
                <c:pt idx="1">
                  <c:v>Java</c:v>
                </c:pt>
                <c:pt idx="2">
                  <c:v>Phyton</c:v>
                </c:pt>
                <c:pt idx="3">
                  <c:v>Android Studio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0.9</c:v>
                </c:pt>
                <c:pt idx="1">
                  <c:v>0.9</c:v>
                </c:pt>
                <c:pt idx="2">
                  <c:v>0.8</c:v>
                </c:pt>
                <c:pt idx="3">
                  <c:v>0.5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E08-41EC-8945-4C2039842FF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1">
                <a:shade val="76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C++</c:v>
                </c:pt>
                <c:pt idx="1">
                  <c:v>Java</c:v>
                </c:pt>
                <c:pt idx="2">
                  <c:v>Phyton</c:v>
                </c:pt>
                <c:pt idx="3">
                  <c:v>Android Studio</c:v>
                </c:pt>
              </c:strCache>
            </c:strRef>
          </c:cat>
          <c:val>
            <c:numRef>
              <c:f>Sheet1!$C$2:$C$5</c:f>
              <c:numCache>
                <c:formatCode>0%</c:formatCode>
                <c:ptCount val="4"/>
                <c:pt idx="0">
                  <c:v>0.1</c:v>
                </c:pt>
                <c:pt idx="1">
                  <c:v>0.1</c:v>
                </c:pt>
                <c:pt idx="2">
                  <c:v>0.2</c:v>
                </c:pt>
                <c:pt idx="3">
                  <c:v>0.5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8E08-41EC-8945-4C2039842F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40931208"/>
        <c:axId val="240933560"/>
      </c:barChart>
      <c:catAx>
        <c:axId val="2409312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933560"/>
        <c:crosses val="autoZero"/>
        <c:auto val="1"/>
        <c:lblAlgn val="ctr"/>
        <c:lblOffset val="100"/>
        <c:noMultiLvlLbl val="0"/>
      </c:catAx>
      <c:valAx>
        <c:axId val="240933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931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A685B6-ABE9-4245-BC11-37B0B719A4F1}" type="doc">
      <dgm:prSet loTypeId="urn:microsoft.com/office/officeart/2005/8/layout/default" loCatId="list" qsTypeId="urn:microsoft.com/office/officeart/2005/8/quickstyle/simple1" qsCatId="simple" csTypeId="urn:microsoft.com/office/officeart/2005/8/colors/accent1_5" csCatId="accent1" phldr="1"/>
      <dgm:spPr/>
      <dgm:t>
        <a:bodyPr/>
        <a:lstStyle/>
        <a:p>
          <a:endParaRPr lang="en-MY"/>
        </a:p>
      </dgm:t>
    </dgm:pt>
    <dgm:pt modelId="{EAEA1E4B-7BF4-4407-A97F-C3D0473DDAE3}">
      <dgm:prSet phldrT="[Text]" custT="1"/>
      <dgm:spPr/>
      <dgm:t>
        <a:bodyPr/>
        <a:lstStyle/>
        <a:p>
          <a:r>
            <a:rPr lang="en-MY" sz="900">
              <a:solidFill>
                <a:sysClr val="windowText" lastClr="000000"/>
              </a:solidFill>
            </a:rPr>
            <a:t>English </a:t>
          </a:r>
        </a:p>
      </dgm:t>
    </dgm:pt>
    <dgm:pt modelId="{F8C21D05-BA71-41D3-BE4B-E11F86448C65}" type="parTrans" cxnId="{6CA4367C-D2D6-4E0F-B633-DFA903C1EBCF}">
      <dgm:prSet/>
      <dgm:spPr/>
      <dgm:t>
        <a:bodyPr/>
        <a:lstStyle/>
        <a:p>
          <a:endParaRPr lang="en-MY">
            <a:solidFill>
              <a:sysClr val="windowText" lastClr="000000"/>
            </a:solidFill>
          </a:endParaRPr>
        </a:p>
      </dgm:t>
    </dgm:pt>
    <dgm:pt modelId="{4694BE3B-FC89-4762-8957-3E630B5D8135}" type="sibTrans" cxnId="{6CA4367C-D2D6-4E0F-B633-DFA903C1EBCF}">
      <dgm:prSet/>
      <dgm:spPr/>
      <dgm:t>
        <a:bodyPr/>
        <a:lstStyle/>
        <a:p>
          <a:endParaRPr lang="en-MY">
            <a:solidFill>
              <a:sysClr val="windowText" lastClr="000000"/>
            </a:solidFill>
          </a:endParaRPr>
        </a:p>
      </dgm:t>
    </dgm:pt>
    <dgm:pt modelId="{429BCF0A-13AF-4098-9B45-BC1F28412A40}">
      <dgm:prSet phldrT="[Text]" custT="1"/>
      <dgm:spPr/>
      <dgm:t>
        <a:bodyPr/>
        <a:lstStyle/>
        <a:p>
          <a:r>
            <a:rPr lang="en-MY" sz="900">
              <a:solidFill>
                <a:sysClr val="windowText" lastClr="000000"/>
              </a:solidFill>
            </a:rPr>
            <a:t>Bahasa Melayu</a:t>
          </a:r>
        </a:p>
      </dgm:t>
    </dgm:pt>
    <dgm:pt modelId="{A2E1E945-55C9-49F9-9502-4459ACF76F83}" type="parTrans" cxnId="{0B3CC6E2-C9A0-443A-BE73-81B344040C66}">
      <dgm:prSet/>
      <dgm:spPr/>
      <dgm:t>
        <a:bodyPr/>
        <a:lstStyle/>
        <a:p>
          <a:endParaRPr lang="en-MY">
            <a:solidFill>
              <a:sysClr val="windowText" lastClr="000000"/>
            </a:solidFill>
          </a:endParaRPr>
        </a:p>
      </dgm:t>
    </dgm:pt>
    <dgm:pt modelId="{ACF6B4CB-FF82-4B54-849C-A4888D351EBF}" type="sibTrans" cxnId="{0B3CC6E2-C9A0-443A-BE73-81B344040C66}">
      <dgm:prSet/>
      <dgm:spPr/>
      <dgm:t>
        <a:bodyPr/>
        <a:lstStyle/>
        <a:p>
          <a:endParaRPr lang="en-MY">
            <a:solidFill>
              <a:sysClr val="windowText" lastClr="000000"/>
            </a:solidFill>
          </a:endParaRPr>
        </a:p>
      </dgm:t>
    </dgm:pt>
    <dgm:pt modelId="{DDDC2D51-C9F5-4E5F-9031-1F8A95E0D1AA}">
      <dgm:prSet custT="1"/>
      <dgm:spPr/>
      <dgm:t>
        <a:bodyPr/>
        <a:lstStyle/>
        <a:p>
          <a:r>
            <a:rPr lang="en-MY" sz="900">
              <a:solidFill>
                <a:sysClr val="windowText" lastClr="000000"/>
              </a:solidFill>
            </a:rPr>
            <a:t>Arabic</a:t>
          </a:r>
        </a:p>
      </dgm:t>
    </dgm:pt>
    <dgm:pt modelId="{8FB7A659-BED1-4BC7-B3A7-68C93B78B07E}" type="parTrans" cxnId="{FF7BB11D-57D2-43E7-82BA-E408412B6EFE}">
      <dgm:prSet/>
      <dgm:spPr/>
      <dgm:t>
        <a:bodyPr/>
        <a:lstStyle/>
        <a:p>
          <a:endParaRPr lang="en-MY">
            <a:solidFill>
              <a:sysClr val="windowText" lastClr="000000"/>
            </a:solidFill>
          </a:endParaRPr>
        </a:p>
      </dgm:t>
    </dgm:pt>
    <dgm:pt modelId="{A1DD68E2-3778-4791-BE82-396076BA50AD}" type="sibTrans" cxnId="{FF7BB11D-57D2-43E7-82BA-E408412B6EFE}">
      <dgm:prSet/>
      <dgm:spPr/>
      <dgm:t>
        <a:bodyPr/>
        <a:lstStyle/>
        <a:p>
          <a:endParaRPr lang="en-MY">
            <a:solidFill>
              <a:sysClr val="windowText" lastClr="000000"/>
            </a:solidFill>
          </a:endParaRPr>
        </a:p>
      </dgm:t>
    </dgm:pt>
    <dgm:pt modelId="{880A8D4D-BA3A-4465-91CE-C8055330560F}" type="pres">
      <dgm:prSet presAssocID="{FDA685B6-ABE9-4245-BC11-37B0B719A4F1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F51778F-7163-4F2F-8A9A-490F7EC9A60F}" type="pres">
      <dgm:prSet presAssocID="{EAEA1E4B-7BF4-4407-A97F-C3D0473DDAE3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9E244ED-6D0C-4185-B29D-35778333C3F7}" type="pres">
      <dgm:prSet presAssocID="{4694BE3B-FC89-4762-8957-3E630B5D8135}" presName="sibTrans" presStyleCnt="0"/>
      <dgm:spPr/>
      <dgm:t>
        <a:bodyPr/>
        <a:lstStyle/>
        <a:p>
          <a:endParaRPr lang="en-US"/>
        </a:p>
      </dgm:t>
    </dgm:pt>
    <dgm:pt modelId="{6F22D9BB-63E6-4E2D-8E27-A5095E7CEAD5}" type="pres">
      <dgm:prSet presAssocID="{429BCF0A-13AF-4098-9B45-BC1F28412A40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D2D3823-58ED-4D67-ACFC-54EE04ABED0C}" type="pres">
      <dgm:prSet presAssocID="{ACF6B4CB-FF82-4B54-849C-A4888D351EBF}" presName="sibTrans" presStyleCnt="0"/>
      <dgm:spPr/>
      <dgm:t>
        <a:bodyPr/>
        <a:lstStyle/>
        <a:p>
          <a:endParaRPr lang="en-US"/>
        </a:p>
      </dgm:t>
    </dgm:pt>
    <dgm:pt modelId="{77937F8A-60F5-4D7D-9951-DD2A110AC03C}" type="pres">
      <dgm:prSet presAssocID="{DDDC2D51-C9F5-4E5F-9031-1F8A95E0D1AA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5EB0E93-2E5C-4706-9567-5BFDE91FFEDD}" type="presOf" srcId="{429BCF0A-13AF-4098-9B45-BC1F28412A40}" destId="{6F22D9BB-63E6-4E2D-8E27-A5095E7CEAD5}" srcOrd="0" destOrd="0" presId="urn:microsoft.com/office/officeart/2005/8/layout/default"/>
    <dgm:cxn modelId="{2BCCF27C-4F78-4FF1-A368-6A426BD3F629}" type="presOf" srcId="{FDA685B6-ABE9-4245-BC11-37B0B719A4F1}" destId="{880A8D4D-BA3A-4465-91CE-C8055330560F}" srcOrd="0" destOrd="0" presId="urn:microsoft.com/office/officeart/2005/8/layout/default"/>
    <dgm:cxn modelId="{FF7BB11D-57D2-43E7-82BA-E408412B6EFE}" srcId="{FDA685B6-ABE9-4245-BC11-37B0B719A4F1}" destId="{DDDC2D51-C9F5-4E5F-9031-1F8A95E0D1AA}" srcOrd="2" destOrd="0" parTransId="{8FB7A659-BED1-4BC7-B3A7-68C93B78B07E}" sibTransId="{A1DD68E2-3778-4791-BE82-396076BA50AD}"/>
    <dgm:cxn modelId="{92C706B8-3CA4-43E7-957C-65B631D5EA7C}" type="presOf" srcId="{EAEA1E4B-7BF4-4407-A97F-C3D0473DDAE3}" destId="{EF51778F-7163-4F2F-8A9A-490F7EC9A60F}" srcOrd="0" destOrd="0" presId="urn:microsoft.com/office/officeart/2005/8/layout/default"/>
    <dgm:cxn modelId="{02982654-7218-4BE4-8F07-4BCC0CC63DCC}" type="presOf" srcId="{DDDC2D51-C9F5-4E5F-9031-1F8A95E0D1AA}" destId="{77937F8A-60F5-4D7D-9951-DD2A110AC03C}" srcOrd="0" destOrd="0" presId="urn:microsoft.com/office/officeart/2005/8/layout/default"/>
    <dgm:cxn modelId="{6CA4367C-D2D6-4E0F-B633-DFA903C1EBCF}" srcId="{FDA685B6-ABE9-4245-BC11-37B0B719A4F1}" destId="{EAEA1E4B-7BF4-4407-A97F-C3D0473DDAE3}" srcOrd="0" destOrd="0" parTransId="{F8C21D05-BA71-41D3-BE4B-E11F86448C65}" sibTransId="{4694BE3B-FC89-4762-8957-3E630B5D8135}"/>
    <dgm:cxn modelId="{0B3CC6E2-C9A0-443A-BE73-81B344040C66}" srcId="{FDA685B6-ABE9-4245-BC11-37B0B719A4F1}" destId="{429BCF0A-13AF-4098-9B45-BC1F28412A40}" srcOrd="1" destOrd="0" parTransId="{A2E1E945-55C9-49F9-9502-4459ACF76F83}" sibTransId="{ACF6B4CB-FF82-4B54-849C-A4888D351EBF}"/>
    <dgm:cxn modelId="{60057344-1064-40BF-B0E8-C745A9FB1181}" type="presParOf" srcId="{880A8D4D-BA3A-4465-91CE-C8055330560F}" destId="{EF51778F-7163-4F2F-8A9A-490F7EC9A60F}" srcOrd="0" destOrd="0" presId="urn:microsoft.com/office/officeart/2005/8/layout/default"/>
    <dgm:cxn modelId="{3F17495A-D3EB-4F46-8629-EFD1F8D7BF3D}" type="presParOf" srcId="{880A8D4D-BA3A-4465-91CE-C8055330560F}" destId="{D9E244ED-6D0C-4185-B29D-35778333C3F7}" srcOrd="1" destOrd="0" presId="urn:microsoft.com/office/officeart/2005/8/layout/default"/>
    <dgm:cxn modelId="{EF439B81-6A71-48B3-A595-A229CC61EB82}" type="presParOf" srcId="{880A8D4D-BA3A-4465-91CE-C8055330560F}" destId="{6F22D9BB-63E6-4E2D-8E27-A5095E7CEAD5}" srcOrd="2" destOrd="0" presId="urn:microsoft.com/office/officeart/2005/8/layout/default"/>
    <dgm:cxn modelId="{F4D0B63E-DEF1-4EC3-ADEC-EC7519785283}" type="presParOf" srcId="{880A8D4D-BA3A-4465-91CE-C8055330560F}" destId="{FD2D3823-58ED-4D67-ACFC-54EE04ABED0C}" srcOrd="3" destOrd="0" presId="urn:microsoft.com/office/officeart/2005/8/layout/default"/>
    <dgm:cxn modelId="{B551E650-E910-4B4D-9DDD-9B3971E01427}" type="presParOf" srcId="{880A8D4D-BA3A-4465-91CE-C8055330560F}" destId="{77937F8A-60F5-4D7D-9951-DD2A110AC03C}" srcOrd="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51778F-7163-4F2F-8A9A-490F7EC9A60F}">
      <dsp:nvSpPr>
        <dsp:cNvPr id="0" name=""/>
        <dsp:cNvSpPr/>
      </dsp:nvSpPr>
      <dsp:spPr>
        <a:xfrm>
          <a:off x="0" y="4048"/>
          <a:ext cx="621506" cy="372903"/>
        </a:xfrm>
        <a:prstGeom prst="rect">
          <a:avLst/>
        </a:prstGeom>
        <a:solidFill>
          <a:schemeClr val="accen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MY" sz="900" kern="1200">
              <a:solidFill>
                <a:sysClr val="windowText" lastClr="000000"/>
              </a:solidFill>
            </a:rPr>
            <a:t>English </a:t>
          </a:r>
        </a:p>
      </dsp:txBody>
      <dsp:txXfrm>
        <a:off x="0" y="4048"/>
        <a:ext cx="621506" cy="372903"/>
      </dsp:txXfrm>
    </dsp:sp>
    <dsp:sp modelId="{6F22D9BB-63E6-4E2D-8E27-A5095E7CEAD5}">
      <dsp:nvSpPr>
        <dsp:cNvPr id="0" name=""/>
        <dsp:cNvSpPr/>
      </dsp:nvSpPr>
      <dsp:spPr>
        <a:xfrm>
          <a:off x="683656" y="4048"/>
          <a:ext cx="621506" cy="372903"/>
        </a:xfrm>
        <a:prstGeom prst="rect">
          <a:avLst/>
        </a:prstGeom>
        <a:solidFill>
          <a:schemeClr val="accent1">
            <a:alpha val="90000"/>
            <a:hueOff val="0"/>
            <a:satOff val="0"/>
            <a:lumOff val="0"/>
            <a:alphaOff val="-2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MY" sz="900" kern="1200">
              <a:solidFill>
                <a:sysClr val="windowText" lastClr="000000"/>
              </a:solidFill>
            </a:rPr>
            <a:t>Bahasa Melayu</a:t>
          </a:r>
        </a:p>
      </dsp:txBody>
      <dsp:txXfrm>
        <a:off x="683656" y="4048"/>
        <a:ext cx="621506" cy="372903"/>
      </dsp:txXfrm>
    </dsp:sp>
    <dsp:sp modelId="{77937F8A-60F5-4D7D-9951-DD2A110AC03C}">
      <dsp:nvSpPr>
        <dsp:cNvPr id="0" name=""/>
        <dsp:cNvSpPr/>
      </dsp:nvSpPr>
      <dsp:spPr>
        <a:xfrm>
          <a:off x="1367313" y="4048"/>
          <a:ext cx="621506" cy="372903"/>
        </a:xfrm>
        <a:prstGeom prst="rect">
          <a:avLst/>
        </a:prstGeom>
        <a:solidFill>
          <a:schemeClr val="accent1">
            <a:alpha val="90000"/>
            <a:hueOff val="0"/>
            <a:satOff val="0"/>
            <a:lumOff val="0"/>
            <a:alphaOff val="-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MY" sz="900" kern="1200">
              <a:solidFill>
                <a:sysClr val="windowText" lastClr="000000"/>
              </a:solidFill>
            </a:rPr>
            <a:t>Arabic</a:t>
          </a:r>
        </a:p>
      </dsp:txBody>
      <dsp:txXfrm>
        <a:off x="1367313" y="4048"/>
        <a:ext cx="621506" cy="3729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81EDC88DB13430FB1DAA6FC658AD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14BCB-8DBC-4164-B9FB-12D6A2F77CC8}"/>
      </w:docPartPr>
      <w:docPartBody>
        <w:p w:rsidR="00100397" w:rsidRDefault="00576547" w:rsidP="00576547">
          <w:pPr>
            <w:pStyle w:val="B81EDC88DB13430FB1DAA6FC658AD1B8"/>
          </w:pPr>
          <w:r w:rsidRPr="00CB0055">
            <w:t>Contact</w:t>
          </w:r>
        </w:p>
      </w:docPartBody>
    </w:docPart>
    <w:docPart>
      <w:docPartPr>
        <w:name w:val="8F881A728DE44EFF88006B85156CC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F75E8-C1C1-4924-A3B8-8AF2D4C4B68A}"/>
      </w:docPartPr>
      <w:docPartBody>
        <w:p w:rsidR="00100397" w:rsidRDefault="00576547" w:rsidP="00576547">
          <w:pPr>
            <w:pStyle w:val="8F881A728DE44EFF88006B85156CCB5E"/>
          </w:pPr>
          <w:r w:rsidRPr="004D3011">
            <w:t>PHONE: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E59"/>
    <w:rsid w:val="000B6BF9"/>
    <w:rsid w:val="000D79A5"/>
    <w:rsid w:val="00100397"/>
    <w:rsid w:val="00215DAB"/>
    <w:rsid w:val="003554A5"/>
    <w:rsid w:val="00355F95"/>
    <w:rsid w:val="00550E59"/>
    <w:rsid w:val="00576547"/>
    <w:rsid w:val="00610AF9"/>
    <w:rsid w:val="006A5474"/>
    <w:rsid w:val="00706D5A"/>
    <w:rsid w:val="007E0AF0"/>
    <w:rsid w:val="008C3748"/>
    <w:rsid w:val="00914D4F"/>
    <w:rsid w:val="00946160"/>
    <w:rsid w:val="0095535D"/>
    <w:rsid w:val="009669C7"/>
    <w:rsid w:val="009901E6"/>
    <w:rsid w:val="00A34C09"/>
    <w:rsid w:val="00A3692D"/>
    <w:rsid w:val="00CE2EE1"/>
    <w:rsid w:val="00EA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95535D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DA780B936947D58165B336C3591151">
    <w:name w:val="CADA780B936947D58165B336C3591151"/>
  </w:style>
  <w:style w:type="paragraph" w:customStyle="1" w:styleId="CB90ACAEDF6446BB8254775179B9CFBD">
    <w:name w:val="CB90ACAEDF6446BB8254775179B9CFBD"/>
  </w:style>
  <w:style w:type="paragraph" w:customStyle="1" w:styleId="A3A32EA71FE44323AEFB97CDB4CA915A">
    <w:name w:val="A3A32EA71FE44323AEFB97CDB4CA915A"/>
  </w:style>
  <w:style w:type="paragraph" w:customStyle="1" w:styleId="C3AFFD21B4F64201AA222EB0B805D7D8">
    <w:name w:val="C3AFFD21B4F64201AA222EB0B805D7D8"/>
  </w:style>
  <w:style w:type="paragraph" w:customStyle="1" w:styleId="C24E123682A1433CB26214DC80A04FBC">
    <w:name w:val="C24E123682A1433CB26214DC80A04FBC"/>
  </w:style>
  <w:style w:type="paragraph" w:customStyle="1" w:styleId="09F1BFEDE27045C8AD62F66EBB970BA8">
    <w:name w:val="09F1BFEDE27045C8AD62F66EBB970BA8"/>
  </w:style>
  <w:style w:type="paragraph" w:customStyle="1" w:styleId="EA338D1C00DB4F778E72378C60A85222">
    <w:name w:val="EA338D1C00DB4F778E72378C60A85222"/>
  </w:style>
  <w:style w:type="paragraph" w:customStyle="1" w:styleId="6886A88528194D0BA228A2BCE1F50FA8">
    <w:name w:val="6886A88528194D0BA228A2BCE1F50FA8"/>
  </w:style>
  <w:style w:type="paragraph" w:customStyle="1" w:styleId="FD81D1F836F1493E905182C97421D581">
    <w:name w:val="FD81D1F836F1493E905182C97421D581"/>
  </w:style>
  <w:style w:type="paragraph" w:customStyle="1" w:styleId="28377A470DAF433296DA70BA8096D069">
    <w:name w:val="28377A470DAF433296DA70BA8096D069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B50A509EE9F6444FA8447297391D0E85">
    <w:name w:val="B50A509EE9F6444FA8447297391D0E85"/>
  </w:style>
  <w:style w:type="paragraph" w:customStyle="1" w:styleId="852552631D604310BDA134E611FC6873">
    <w:name w:val="852552631D604310BDA134E611FC6873"/>
  </w:style>
  <w:style w:type="paragraph" w:customStyle="1" w:styleId="CD6813D497864C2DA0362F93C35558FF">
    <w:name w:val="CD6813D497864C2DA0362F93C35558FF"/>
  </w:style>
  <w:style w:type="paragraph" w:customStyle="1" w:styleId="0C6E7D9B573A40658639AAC0A7D79FCD">
    <w:name w:val="0C6E7D9B573A40658639AAC0A7D79FCD"/>
  </w:style>
  <w:style w:type="paragraph" w:customStyle="1" w:styleId="CC26C1BD283D43DF938CFBF261759FF1">
    <w:name w:val="CC26C1BD283D43DF938CFBF261759FF1"/>
  </w:style>
  <w:style w:type="paragraph" w:customStyle="1" w:styleId="8B3FA75DB66349E98A797EF15E7D3D91">
    <w:name w:val="8B3FA75DB66349E98A797EF15E7D3D91"/>
  </w:style>
  <w:style w:type="paragraph" w:customStyle="1" w:styleId="C66F2EDA086940B0AA2FB81E23E303FD">
    <w:name w:val="C66F2EDA086940B0AA2FB81E23E303FD"/>
  </w:style>
  <w:style w:type="paragraph" w:customStyle="1" w:styleId="AF8AE7C0C3684CA881CD81DA9B281B22">
    <w:name w:val="AF8AE7C0C3684CA881CD81DA9B281B22"/>
  </w:style>
  <w:style w:type="paragraph" w:customStyle="1" w:styleId="E2B7541A97BF43EEB8DBFD32A23E5651">
    <w:name w:val="E2B7541A97BF43EEB8DBFD32A23E5651"/>
  </w:style>
  <w:style w:type="paragraph" w:customStyle="1" w:styleId="2289068734DA47C68151A1E088B0E97B">
    <w:name w:val="2289068734DA47C68151A1E088B0E97B"/>
  </w:style>
  <w:style w:type="paragraph" w:customStyle="1" w:styleId="02A67A63F79E450C90276BEEBD5AAE53">
    <w:name w:val="02A67A63F79E450C90276BEEBD5AAE53"/>
  </w:style>
  <w:style w:type="paragraph" w:customStyle="1" w:styleId="10A426EC102F4CBDBE4BFD3DE50DC9A4">
    <w:name w:val="10A426EC102F4CBDBE4BFD3DE50DC9A4"/>
  </w:style>
  <w:style w:type="paragraph" w:customStyle="1" w:styleId="2C528139569A4B248A56DCDE5BBFAD59">
    <w:name w:val="2C528139569A4B248A56DCDE5BBFAD59"/>
  </w:style>
  <w:style w:type="paragraph" w:customStyle="1" w:styleId="375AB6B313C046428F0489BD01DF1455">
    <w:name w:val="375AB6B313C046428F0489BD01DF1455"/>
  </w:style>
  <w:style w:type="paragraph" w:customStyle="1" w:styleId="7CB8117DE6084EE091D0FA87A4305C59">
    <w:name w:val="7CB8117DE6084EE091D0FA87A4305C59"/>
  </w:style>
  <w:style w:type="paragraph" w:customStyle="1" w:styleId="E04C53CBF5B8481E817ECA7DEF0F2230">
    <w:name w:val="E04C53CBF5B8481E817ECA7DEF0F2230"/>
  </w:style>
  <w:style w:type="paragraph" w:customStyle="1" w:styleId="9212664284414187A51CBA99845EB47C">
    <w:name w:val="9212664284414187A51CBA99845EB47C"/>
  </w:style>
  <w:style w:type="paragraph" w:customStyle="1" w:styleId="FB8B61DB1963443488100D0FF4A8CF48">
    <w:name w:val="FB8B61DB1963443488100D0FF4A8CF48"/>
  </w:style>
  <w:style w:type="paragraph" w:customStyle="1" w:styleId="622E9F1E580B4345BD9932BEADA30FAF">
    <w:name w:val="622E9F1E580B4345BD9932BEADA30FAF"/>
  </w:style>
  <w:style w:type="paragraph" w:customStyle="1" w:styleId="E8CBB9C05B574D93AE03C48417B93E08">
    <w:name w:val="E8CBB9C05B574D93AE03C48417B93E08"/>
  </w:style>
  <w:style w:type="paragraph" w:customStyle="1" w:styleId="C2482D1088C04EA9BA922E6CBDBABE4C">
    <w:name w:val="C2482D1088C04EA9BA922E6CBDBABE4C"/>
  </w:style>
  <w:style w:type="paragraph" w:customStyle="1" w:styleId="D1D426BC6976434C8DACBC6690D4EF64">
    <w:name w:val="D1D426BC6976434C8DACBC6690D4EF64"/>
  </w:style>
  <w:style w:type="paragraph" w:customStyle="1" w:styleId="A8D43AD7796240E197C5BE3541B2086D">
    <w:name w:val="A8D43AD7796240E197C5BE3541B2086D"/>
  </w:style>
  <w:style w:type="paragraph" w:customStyle="1" w:styleId="F715EB5CC540448DABEB043D2B272191">
    <w:name w:val="F715EB5CC540448DABEB043D2B272191"/>
  </w:style>
  <w:style w:type="paragraph" w:customStyle="1" w:styleId="215B641167344718B62212817F506CB7">
    <w:name w:val="215B641167344718B62212817F506CB7"/>
  </w:style>
  <w:style w:type="paragraph" w:customStyle="1" w:styleId="896BA344CA2F42F09A116A754B88C543">
    <w:name w:val="896BA344CA2F42F09A116A754B88C543"/>
  </w:style>
  <w:style w:type="paragraph" w:customStyle="1" w:styleId="141BE199DDFE4099B0BFF9457C9B4492">
    <w:name w:val="141BE199DDFE4099B0BFF9457C9B4492"/>
  </w:style>
  <w:style w:type="paragraph" w:customStyle="1" w:styleId="74E9CC9421744932B36B2FE6695D181E">
    <w:name w:val="74E9CC9421744932B36B2FE6695D181E"/>
  </w:style>
  <w:style w:type="paragraph" w:customStyle="1" w:styleId="219CA04E474447018AC569BC22B0955D">
    <w:name w:val="219CA04E474447018AC569BC22B0955D"/>
  </w:style>
  <w:style w:type="paragraph" w:customStyle="1" w:styleId="1E2E4F22227E40858A0AEF9FC6AF4665">
    <w:name w:val="1E2E4F22227E40858A0AEF9FC6AF4665"/>
  </w:style>
  <w:style w:type="character" w:customStyle="1" w:styleId="Heading2Char">
    <w:name w:val="Heading 2 Char"/>
    <w:basedOn w:val="DefaultParagraphFont"/>
    <w:link w:val="Heading2"/>
    <w:uiPriority w:val="9"/>
    <w:rsid w:val="0095535D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FD908D786EF64FC880D92A5BA6310131">
    <w:name w:val="FD908D786EF64FC880D92A5BA6310131"/>
  </w:style>
  <w:style w:type="paragraph" w:customStyle="1" w:styleId="9249E213D59847EA9D8AE1F817C5A4FB">
    <w:name w:val="9249E213D59847EA9D8AE1F817C5A4FB"/>
    <w:rsid w:val="0095535D"/>
  </w:style>
  <w:style w:type="paragraph" w:customStyle="1" w:styleId="0E2AE93F47904F63B3FEDF6E1164091E">
    <w:name w:val="0E2AE93F47904F63B3FEDF6E1164091E"/>
    <w:rsid w:val="0095535D"/>
  </w:style>
  <w:style w:type="paragraph" w:customStyle="1" w:styleId="3565E42CACF1435DB58EFB488EFDC640">
    <w:name w:val="3565E42CACF1435DB58EFB488EFDC640"/>
    <w:rsid w:val="0095535D"/>
  </w:style>
  <w:style w:type="paragraph" w:customStyle="1" w:styleId="D560461273E64681B2BE68E8CD7580FB">
    <w:name w:val="D560461273E64681B2BE68E8CD7580FB"/>
    <w:rsid w:val="0095535D"/>
  </w:style>
  <w:style w:type="paragraph" w:customStyle="1" w:styleId="442F0A552DE74322B55400C3160CA8D1">
    <w:name w:val="442F0A552DE74322B55400C3160CA8D1"/>
    <w:rsid w:val="0095535D"/>
  </w:style>
  <w:style w:type="paragraph" w:customStyle="1" w:styleId="DAA23CFE942542EEBD5B8D5DDE6C670C">
    <w:name w:val="DAA23CFE942542EEBD5B8D5DDE6C670C"/>
    <w:rsid w:val="0095535D"/>
  </w:style>
  <w:style w:type="paragraph" w:customStyle="1" w:styleId="AA47391FF263481F877B6088491122FA">
    <w:name w:val="AA47391FF263481F877B6088491122FA"/>
    <w:rsid w:val="0095535D"/>
  </w:style>
  <w:style w:type="paragraph" w:customStyle="1" w:styleId="AFD52187FFAA4CE8A08807782C470E81">
    <w:name w:val="AFD52187FFAA4CE8A08807782C470E81"/>
    <w:rsid w:val="0095535D"/>
  </w:style>
  <w:style w:type="paragraph" w:customStyle="1" w:styleId="0779E2D5C4114717B67FB9BFF4CD8645">
    <w:name w:val="0779E2D5C4114717B67FB9BFF4CD8645"/>
    <w:rsid w:val="0095535D"/>
  </w:style>
  <w:style w:type="paragraph" w:customStyle="1" w:styleId="289CE9B9FA3C4CC393F87CFA683B3A3B">
    <w:name w:val="289CE9B9FA3C4CC393F87CFA683B3A3B"/>
    <w:rsid w:val="0095535D"/>
  </w:style>
  <w:style w:type="paragraph" w:customStyle="1" w:styleId="246C4ADD9913457CB4DEB11E33C11695">
    <w:name w:val="246C4ADD9913457CB4DEB11E33C11695"/>
    <w:rsid w:val="0095535D"/>
  </w:style>
  <w:style w:type="paragraph" w:customStyle="1" w:styleId="A0F7E2480C544AE6BFBC1E5B530ED4F1">
    <w:name w:val="A0F7E2480C544AE6BFBC1E5B530ED4F1"/>
    <w:rsid w:val="0095535D"/>
  </w:style>
  <w:style w:type="paragraph" w:customStyle="1" w:styleId="7646A61B3A4B42ABA04DD9254DBB95BB">
    <w:name w:val="7646A61B3A4B42ABA04DD9254DBB95BB"/>
    <w:rsid w:val="0095535D"/>
  </w:style>
  <w:style w:type="paragraph" w:customStyle="1" w:styleId="734435B3CC58470C82F4BCDA0470FE08">
    <w:name w:val="734435B3CC58470C82F4BCDA0470FE08"/>
    <w:rsid w:val="0095535D"/>
  </w:style>
  <w:style w:type="paragraph" w:customStyle="1" w:styleId="BC2845BE3799478F8C72F7A7A0C06977">
    <w:name w:val="BC2845BE3799478F8C72F7A7A0C06977"/>
    <w:rsid w:val="0095535D"/>
  </w:style>
  <w:style w:type="paragraph" w:customStyle="1" w:styleId="AA2D172D15CC4361BC49286CA9D09E28">
    <w:name w:val="AA2D172D15CC4361BC49286CA9D09E28"/>
    <w:rsid w:val="0095535D"/>
  </w:style>
  <w:style w:type="paragraph" w:customStyle="1" w:styleId="1B0E7F5B433946CEA4C7A8065B826459">
    <w:name w:val="1B0E7F5B433946CEA4C7A8065B826459"/>
    <w:rsid w:val="0095535D"/>
  </w:style>
  <w:style w:type="paragraph" w:customStyle="1" w:styleId="0F2A4ECDAE7C45EF8D421FCF38B5E138">
    <w:name w:val="0F2A4ECDAE7C45EF8D421FCF38B5E138"/>
    <w:rsid w:val="0095535D"/>
  </w:style>
  <w:style w:type="paragraph" w:customStyle="1" w:styleId="F1B6026F41514B5E8C578BFDAFD6C23B">
    <w:name w:val="F1B6026F41514B5E8C578BFDAFD6C23B"/>
    <w:rsid w:val="0095535D"/>
  </w:style>
  <w:style w:type="paragraph" w:customStyle="1" w:styleId="41980F0FAA8D4F60AFBA449C9433E19A">
    <w:name w:val="41980F0FAA8D4F60AFBA449C9433E19A"/>
    <w:rsid w:val="0095535D"/>
  </w:style>
  <w:style w:type="paragraph" w:customStyle="1" w:styleId="F936B79FAB2147A9AD82BB17595E08CC">
    <w:name w:val="F936B79FAB2147A9AD82BB17595E08CC"/>
    <w:rsid w:val="0095535D"/>
  </w:style>
  <w:style w:type="paragraph" w:customStyle="1" w:styleId="772C756DD9EF411F89D3CF9E4870672A">
    <w:name w:val="772C756DD9EF411F89D3CF9E4870672A"/>
    <w:rsid w:val="0095535D"/>
  </w:style>
  <w:style w:type="paragraph" w:customStyle="1" w:styleId="C7AFBA6DD03247FC8516A38BADFA11CD">
    <w:name w:val="C7AFBA6DD03247FC8516A38BADFA11CD"/>
    <w:rsid w:val="0095535D"/>
  </w:style>
  <w:style w:type="paragraph" w:customStyle="1" w:styleId="4868E11760434FDE96DCB0EB55D8BC5D">
    <w:name w:val="4868E11760434FDE96DCB0EB55D8BC5D"/>
    <w:rsid w:val="0095535D"/>
  </w:style>
  <w:style w:type="paragraph" w:customStyle="1" w:styleId="000085A96D8A43AEA1A127D2149495D0">
    <w:name w:val="000085A96D8A43AEA1A127D2149495D0"/>
    <w:rsid w:val="0095535D"/>
  </w:style>
  <w:style w:type="paragraph" w:customStyle="1" w:styleId="19FC18D748434CDBA6576F9E822D0516">
    <w:name w:val="19FC18D748434CDBA6576F9E822D0516"/>
    <w:rsid w:val="0095535D"/>
  </w:style>
  <w:style w:type="paragraph" w:customStyle="1" w:styleId="CFD5CB685F3D4DD496FC5EEB3E9E5549">
    <w:name w:val="CFD5CB685F3D4DD496FC5EEB3E9E5549"/>
    <w:rsid w:val="0095535D"/>
  </w:style>
  <w:style w:type="paragraph" w:customStyle="1" w:styleId="217F0FE211934A36A00C295944C7424F">
    <w:name w:val="217F0FE211934A36A00C295944C7424F"/>
    <w:rsid w:val="0095535D"/>
  </w:style>
  <w:style w:type="paragraph" w:customStyle="1" w:styleId="908DD45878FB4AA1AF63D5828A6375B2">
    <w:name w:val="908DD45878FB4AA1AF63D5828A6375B2"/>
    <w:rsid w:val="0095535D"/>
  </w:style>
  <w:style w:type="paragraph" w:customStyle="1" w:styleId="BB5F91D446784F42B3C605BF9C296285">
    <w:name w:val="BB5F91D446784F42B3C605BF9C296285"/>
    <w:rsid w:val="0095535D"/>
  </w:style>
  <w:style w:type="paragraph" w:customStyle="1" w:styleId="D4B607E37FFE46B4BB682197F88CCD44">
    <w:name w:val="D4B607E37FFE46B4BB682197F88CCD44"/>
    <w:rsid w:val="0095535D"/>
  </w:style>
  <w:style w:type="paragraph" w:customStyle="1" w:styleId="2E831404DE2446109A5B85954EFBDEAD">
    <w:name w:val="2E831404DE2446109A5B85954EFBDEAD"/>
    <w:rsid w:val="0095535D"/>
  </w:style>
  <w:style w:type="paragraph" w:customStyle="1" w:styleId="DC4524C52FFF44EB89E5AECE075C06FE">
    <w:name w:val="DC4524C52FFF44EB89E5AECE075C06FE"/>
    <w:rsid w:val="0095535D"/>
  </w:style>
  <w:style w:type="paragraph" w:customStyle="1" w:styleId="54FFADDBFCDA406BA53C765F2308A0DE">
    <w:name w:val="54FFADDBFCDA406BA53C765F2308A0DE"/>
    <w:rsid w:val="0095535D"/>
  </w:style>
  <w:style w:type="paragraph" w:customStyle="1" w:styleId="87A4CBD0004A43FFBD4B2DF5A40EC71F">
    <w:name w:val="87A4CBD0004A43FFBD4B2DF5A40EC71F"/>
    <w:rsid w:val="0095535D"/>
  </w:style>
  <w:style w:type="paragraph" w:customStyle="1" w:styleId="07D5734D24424C67B81EBAFDE4AF0EC7">
    <w:name w:val="07D5734D24424C67B81EBAFDE4AF0EC7"/>
    <w:rsid w:val="0095535D"/>
  </w:style>
  <w:style w:type="paragraph" w:customStyle="1" w:styleId="613B06BD12DC41BD908C71FAB5B7F1AF">
    <w:name w:val="613B06BD12DC41BD908C71FAB5B7F1AF"/>
    <w:rsid w:val="0095535D"/>
  </w:style>
  <w:style w:type="paragraph" w:customStyle="1" w:styleId="67BD705F68C24AE3A154859D8A508722">
    <w:name w:val="67BD705F68C24AE3A154859D8A508722"/>
    <w:rsid w:val="0095535D"/>
  </w:style>
  <w:style w:type="paragraph" w:customStyle="1" w:styleId="7E571363852D44C8904A2257B962110A">
    <w:name w:val="7E571363852D44C8904A2257B962110A"/>
    <w:rsid w:val="0095535D"/>
  </w:style>
  <w:style w:type="paragraph" w:customStyle="1" w:styleId="7D623B058B22440AB5CE782306921DB6">
    <w:name w:val="7D623B058B22440AB5CE782306921DB6"/>
    <w:rsid w:val="0095535D"/>
  </w:style>
  <w:style w:type="paragraph" w:customStyle="1" w:styleId="47FA708A3C0A476BBD2F66D25A168C91">
    <w:name w:val="47FA708A3C0A476BBD2F66D25A168C91"/>
    <w:rsid w:val="0095535D"/>
  </w:style>
  <w:style w:type="paragraph" w:customStyle="1" w:styleId="6EB5012F3F224D26BD04F4453069E47E">
    <w:name w:val="6EB5012F3F224D26BD04F4453069E47E"/>
    <w:rsid w:val="0095535D"/>
  </w:style>
  <w:style w:type="paragraph" w:customStyle="1" w:styleId="530C77DED67447E7BCE4AB061E21CBC9">
    <w:name w:val="530C77DED67447E7BCE4AB061E21CBC9"/>
    <w:rsid w:val="0095535D"/>
  </w:style>
  <w:style w:type="paragraph" w:customStyle="1" w:styleId="D4A77625A0C64B0BA21D784BE596E259">
    <w:name w:val="D4A77625A0C64B0BA21D784BE596E259"/>
    <w:rsid w:val="0095535D"/>
  </w:style>
  <w:style w:type="paragraph" w:customStyle="1" w:styleId="69B8BEE9DE9C4FB1B05071E5ED1446C6">
    <w:name w:val="69B8BEE9DE9C4FB1B05071E5ED1446C6"/>
    <w:rsid w:val="0095535D"/>
  </w:style>
  <w:style w:type="paragraph" w:customStyle="1" w:styleId="7EB11B39FCC846AC8127EE28DCDFF3D6">
    <w:name w:val="7EB11B39FCC846AC8127EE28DCDFF3D6"/>
    <w:rsid w:val="00A34C09"/>
  </w:style>
  <w:style w:type="paragraph" w:customStyle="1" w:styleId="6CF691C4E57F41CEBE92E6EF82D7772C">
    <w:name w:val="6CF691C4E57F41CEBE92E6EF82D7772C"/>
    <w:rsid w:val="00A34C09"/>
  </w:style>
  <w:style w:type="paragraph" w:customStyle="1" w:styleId="98A3FA6DDEA0499CB9ADCC6DB37BE877">
    <w:name w:val="98A3FA6DDEA0499CB9ADCC6DB37BE877"/>
    <w:rsid w:val="00A34C09"/>
  </w:style>
  <w:style w:type="paragraph" w:customStyle="1" w:styleId="CFB037F0EF144893B98BA0359F418FD1">
    <w:name w:val="CFB037F0EF144893B98BA0359F418FD1"/>
    <w:rsid w:val="00A34C09"/>
  </w:style>
  <w:style w:type="paragraph" w:customStyle="1" w:styleId="831BA28C72E24095A6325A2BFE88271B">
    <w:name w:val="831BA28C72E24095A6325A2BFE88271B"/>
    <w:rsid w:val="00A34C09"/>
  </w:style>
  <w:style w:type="paragraph" w:customStyle="1" w:styleId="F7A441CAAD3341B8BDB5A40112C47861">
    <w:name w:val="F7A441CAAD3341B8BDB5A40112C47861"/>
    <w:rsid w:val="00A34C09"/>
  </w:style>
  <w:style w:type="paragraph" w:customStyle="1" w:styleId="0958849FE37647F488A3DC1A36494532">
    <w:name w:val="0958849FE37647F488A3DC1A36494532"/>
    <w:rsid w:val="00A34C09"/>
  </w:style>
  <w:style w:type="paragraph" w:customStyle="1" w:styleId="6BA5A1947ABE43999B81FB8AB4642449">
    <w:name w:val="6BA5A1947ABE43999B81FB8AB4642449"/>
    <w:rsid w:val="00576547"/>
    <w:rPr>
      <w:lang w:val="en-US" w:eastAsia="en-US"/>
    </w:rPr>
  </w:style>
  <w:style w:type="paragraph" w:customStyle="1" w:styleId="2BCC9594C4E549B29CC8729724726E23">
    <w:name w:val="2BCC9594C4E549B29CC8729724726E23"/>
    <w:rsid w:val="00576547"/>
    <w:rPr>
      <w:lang w:val="en-US" w:eastAsia="en-US"/>
    </w:rPr>
  </w:style>
  <w:style w:type="paragraph" w:customStyle="1" w:styleId="DE86A5AD89E149EE927A7A4BD498D03B">
    <w:name w:val="DE86A5AD89E149EE927A7A4BD498D03B"/>
    <w:rsid w:val="00576547"/>
    <w:rPr>
      <w:lang w:val="en-US" w:eastAsia="en-US"/>
    </w:rPr>
  </w:style>
  <w:style w:type="paragraph" w:customStyle="1" w:styleId="107A7F48A27749DABFA4444B9ACD7BC1">
    <w:name w:val="107A7F48A27749DABFA4444B9ACD7BC1"/>
    <w:rsid w:val="00576547"/>
    <w:rPr>
      <w:lang w:val="en-US" w:eastAsia="en-US"/>
    </w:rPr>
  </w:style>
  <w:style w:type="paragraph" w:customStyle="1" w:styleId="997F68C8BA384938AA9A84A8AF238019">
    <w:name w:val="997F68C8BA384938AA9A84A8AF238019"/>
    <w:rsid w:val="00576547"/>
    <w:rPr>
      <w:lang w:val="en-US" w:eastAsia="en-US"/>
    </w:rPr>
  </w:style>
  <w:style w:type="paragraph" w:customStyle="1" w:styleId="58AE35033A9B444C93D07906E02815F7">
    <w:name w:val="58AE35033A9B444C93D07906E02815F7"/>
    <w:rsid w:val="00576547"/>
    <w:rPr>
      <w:lang w:val="en-US" w:eastAsia="en-US"/>
    </w:rPr>
  </w:style>
  <w:style w:type="paragraph" w:customStyle="1" w:styleId="4A1F4B3943B74305A714207A67EE86DD">
    <w:name w:val="4A1F4B3943B74305A714207A67EE86DD"/>
    <w:rsid w:val="00576547"/>
    <w:rPr>
      <w:lang w:val="en-US" w:eastAsia="en-US"/>
    </w:rPr>
  </w:style>
  <w:style w:type="paragraph" w:customStyle="1" w:styleId="5880EF5904DE487F87CF9180EDB5F737">
    <w:name w:val="5880EF5904DE487F87CF9180EDB5F737"/>
    <w:rsid w:val="00576547"/>
    <w:rPr>
      <w:lang w:val="en-US" w:eastAsia="en-US"/>
    </w:rPr>
  </w:style>
  <w:style w:type="paragraph" w:customStyle="1" w:styleId="B81EDC88DB13430FB1DAA6FC658AD1B8">
    <w:name w:val="B81EDC88DB13430FB1DAA6FC658AD1B8"/>
    <w:rsid w:val="00576547"/>
    <w:rPr>
      <w:lang w:val="en-US" w:eastAsia="en-US"/>
    </w:rPr>
  </w:style>
  <w:style w:type="paragraph" w:customStyle="1" w:styleId="8F881A728DE44EFF88006B85156CCB5E">
    <w:name w:val="8F881A728DE44EFF88006B85156CCB5E"/>
    <w:rsid w:val="00576547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997200"/>
      </a:accent1>
      <a:accent2>
        <a:srgbClr val="FFBD47"/>
      </a:accent2>
      <a:accent3>
        <a:srgbClr val="CC9900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2019-05-23T01:58:00Z</dcterms:created>
  <dcterms:modified xsi:type="dcterms:W3CDTF">2020-05-21T09:05:00Z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